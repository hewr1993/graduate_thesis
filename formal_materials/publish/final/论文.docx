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56CDBEE9"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AB08EE">
        <w:t xml:space="preserve"> 05</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r>
        <w:rPr>
          <w:rFonts w:hint="eastAsia"/>
        </w:rPr>
        <w:lastRenderedPageBreak/>
        <w:t>中文摘要</w:t>
      </w:r>
      <w:bookmarkEnd w:id="0"/>
      <w:bookmarkEnd w:id="1"/>
      <w:bookmarkEnd w:id="2"/>
      <w:bookmarkEnd w:id="3"/>
      <w:bookmarkEnd w:id="4"/>
      <w:bookmarkEnd w:id="5"/>
      <w:bookmarkEnd w:id="6"/>
      <w:bookmarkEnd w:id="7"/>
      <w:bookmarkEnd w:id="8"/>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9" w:name="_Toc132604381"/>
      <w:bookmarkStart w:id="10" w:name="_Toc132604512"/>
      <w:bookmarkStart w:id="11" w:name="_Toc452681220"/>
      <w:bookmarkStart w:id="12" w:name="_Toc452681250"/>
      <w:bookmarkStart w:id="13" w:name="_Toc452682083"/>
      <w:bookmarkStart w:id="14" w:name="_Toc452966235"/>
      <w:bookmarkStart w:id="15" w:name="_Toc452974722"/>
      <w:bookmarkStart w:id="16" w:name="_Toc452985316"/>
      <w:bookmarkStart w:id="17" w:name="_Toc452986315"/>
      <w:r>
        <w:lastRenderedPageBreak/>
        <w:t>ABSTRACT</w:t>
      </w:r>
      <w:bookmarkEnd w:id="9"/>
      <w:bookmarkEnd w:id="10"/>
      <w:bookmarkEnd w:id="11"/>
      <w:bookmarkEnd w:id="12"/>
      <w:bookmarkEnd w:id="13"/>
      <w:bookmarkEnd w:id="14"/>
      <w:bookmarkEnd w:id="15"/>
      <w:bookmarkEnd w:id="16"/>
      <w:bookmarkEnd w:id="17"/>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18" w:name="_Toc46112706"/>
      <w:bookmarkStart w:id="19" w:name="_Toc132604382"/>
      <w:bookmarkStart w:id="20" w:name="_Toc132604513"/>
      <w:bookmarkStart w:id="21" w:name="_Toc452681221"/>
      <w:bookmarkStart w:id="22" w:name="_Toc452681251"/>
      <w:bookmarkStart w:id="23" w:name="_Toc452682084"/>
      <w:bookmarkStart w:id="24" w:name="_Toc452966236"/>
      <w:bookmarkStart w:id="25" w:name="_Toc452974723"/>
      <w:bookmarkStart w:id="26" w:name="_Toc452985317"/>
      <w:bookmarkStart w:id="27" w:name="_Toc452986316"/>
      <w:r>
        <w:rPr>
          <w:rFonts w:hint="eastAsia"/>
        </w:rPr>
        <w:lastRenderedPageBreak/>
        <w:t>目</w:t>
      </w:r>
      <w:r>
        <w:t xml:space="preserve">    </w:t>
      </w:r>
      <w:r>
        <w:rPr>
          <w:rFonts w:hint="eastAsia"/>
        </w:rPr>
        <w:t>录</w:t>
      </w:r>
      <w:bookmarkEnd w:id="18"/>
      <w:bookmarkEnd w:id="19"/>
      <w:bookmarkEnd w:id="20"/>
      <w:bookmarkEnd w:id="21"/>
      <w:bookmarkEnd w:id="22"/>
      <w:bookmarkEnd w:id="23"/>
      <w:bookmarkEnd w:id="24"/>
      <w:bookmarkEnd w:id="25"/>
      <w:bookmarkEnd w:id="26"/>
      <w:bookmarkEnd w:id="27"/>
    </w:p>
    <w:p w14:paraId="593367D7" w14:textId="6548FB4D" w:rsidR="00FB13D9" w:rsidRDefault="00422804" w:rsidP="00FB13D9">
      <w:pPr>
        <w:pStyle w:val="TOC1"/>
        <w:rPr>
          <w:rFonts w:asciiTheme="minorHAnsi" w:eastAsiaTheme="minorEastAsia" w:hAnsiTheme="minorHAnsi" w:cstheme="minorBidi"/>
          <w:b w:val="0"/>
          <w:bCs w:val="0"/>
          <w:noProof/>
          <w:szCs w:val="24"/>
          <w:lang w:val="en-HK" w:eastAsia="ja-JP"/>
        </w:rPr>
      </w:pPr>
      <w:r>
        <w:fldChar w:fldCharType="begin"/>
      </w:r>
      <w:r>
        <w:instrText xml:space="preserve"> TOC \o "1-3" </w:instrText>
      </w:r>
      <w:r>
        <w:fldChar w:fldCharType="separate"/>
      </w:r>
      <w:bookmarkStart w:id="28" w:name="_GoBack"/>
      <w:bookmarkEnd w:id="28"/>
      <w:r w:rsidR="00FB13D9">
        <w:rPr>
          <w:rFonts w:hint="eastAsia"/>
          <w:noProof/>
        </w:rPr>
        <w:t>第</w:t>
      </w:r>
      <w:r w:rsidR="00FB13D9">
        <w:rPr>
          <w:rFonts w:hint="eastAsia"/>
          <w:noProof/>
        </w:rPr>
        <w:t>1</w:t>
      </w:r>
      <w:r w:rsidR="00FB13D9">
        <w:rPr>
          <w:rFonts w:hint="eastAsia"/>
          <w:noProof/>
        </w:rPr>
        <w:t>章</w:t>
      </w:r>
      <w:r w:rsidR="00FB13D9">
        <w:rPr>
          <w:rFonts w:asciiTheme="minorHAnsi" w:eastAsiaTheme="minorEastAsia" w:hAnsiTheme="minorHAnsi" w:cstheme="minorBidi"/>
          <w:b w:val="0"/>
          <w:bCs w:val="0"/>
          <w:noProof/>
          <w:szCs w:val="24"/>
          <w:lang w:val="en-HK" w:eastAsia="ja-JP"/>
        </w:rPr>
        <w:tab/>
      </w:r>
      <w:r w:rsidR="00FB13D9">
        <w:rPr>
          <w:rFonts w:hint="eastAsia"/>
          <w:noProof/>
        </w:rPr>
        <w:t>引言</w:t>
      </w:r>
      <w:r w:rsidR="00FB13D9">
        <w:rPr>
          <w:noProof/>
        </w:rPr>
        <w:tab/>
      </w:r>
      <w:r w:rsidR="00FB13D9">
        <w:rPr>
          <w:noProof/>
        </w:rPr>
        <w:fldChar w:fldCharType="begin"/>
      </w:r>
      <w:r w:rsidR="00FB13D9">
        <w:rPr>
          <w:noProof/>
        </w:rPr>
        <w:instrText xml:space="preserve"> PAGEREF _Toc452986318 \h </w:instrText>
      </w:r>
      <w:r w:rsidR="00FB13D9">
        <w:rPr>
          <w:noProof/>
        </w:rPr>
      </w:r>
      <w:r w:rsidR="00FB13D9">
        <w:rPr>
          <w:noProof/>
        </w:rPr>
        <w:fldChar w:fldCharType="separate"/>
      </w:r>
      <w:r w:rsidR="00FB13D9">
        <w:rPr>
          <w:noProof/>
        </w:rPr>
        <w:t>1</w:t>
      </w:r>
      <w:r w:rsidR="00FB13D9">
        <w:rPr>
          <w:noProof/>
        </w:rPr>
        <w:fldChar w:fldCharType="end"/>
      </w:r>
    </w:p>
    <w:p w14:paraId="24237A66"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_Toc452986319 \h </w:instrText>
      </w:r>
      <w:r>
        <w:rPr>
          <w:noProof/>
        </w:rPr>
      </w:r>
      <w:r>
        <w:rPr>
          <w:noProof/>
        </w:rPr>
        <w:fldChar w:fldCharType="separate"/>
      </w:r>
      <w:r>
        <w:rPr>
          <w:noProof/>
        </w:rPr>
        <w:t>1</w:t>
      </w:r>
      <w:r>
        <w:rPr>
          <w:noProof/>
        </w:rPr>
        <w:fldChar w:fldCharType="end"/>
      </w:r>
    </w:p>
    <w:p w14:paraId="001B65FD"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_Toc452986320 \h </w:instrText>
      </w:r>
      <w:r>
        <w:rPr>
          <w:noProof/>
        </w:rPr>
      </w:r>
      <w:r>
        <w:rPr>
          <w:noProof/>
        </w:rPr>
        <w:fldChar w:fldCharType="separate"/>
      </w:r>
      <w:r>
        <w:rPr>
          <w:noProof/>
        </w:rPr>
        <w:t>2</w:t>
      </w:r>
      <w:r>
        <w:rPr>
          <w:noProof/>
        </w:rPr>
        <w:fldChar w:fldCharType="end"/>
      </w:r>
    </w:p>
    <w:p w14:paraId="3624409A"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 xml:space="preserve">1.3 </w:t>
      </w:r>
      <w:r>
        <w:rPr>
          <w:rFonts w:hint="eastAsia"/>
          <w:noProof/>
        </w:rPr>
        <w:t>论文结构</w:t>
      </w:r>
      <w:r>
        <w:rPr>
          <w:noProof/>
        </w:rPr>
        <w:tab/>
      </w:r>
      <w:r>
        <w:rPr>
          <w:noProof/>
        </w:rPr>
        <w:fldChar w:fldCharType="begin"/>
      </w:r>
      <w:r>
        <w:rPr>
          <w:noProof/>
        </w:rPr>
        <w:instrText xml:space="preserve"> PAGEREF _Toc452986321 \h </w:instrText>
      </w:r>
      <w:r>
        <w:rPr>
          <w:noProof/>
        </w:rPr>
      </w:r>
      <w:r>
        <w:rPr>
          <w:noProof/>
        </w:rPr>
        <w:fldChar w:fldCharType="separate"/>
      </w:r>
      <w:r>
        <w:rPr>
          <w:noProof/>
        </w:rPr>
        <w:t>3</w:t>
      </w:r>
      <w:r>
        <w:rPr>
          <w:noProof/>
        </w:rPr>
        <w:fldChar w:fldCharType="end"/>
      </w:r>
    </w:p>
    <w:p w14:paraId="27CF1570"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现有物体追踪方法概述</w:t>
      </w:r>
      <w:r>
        <w:rPr>
          <w:noProof/>
        </w:rPr>
        <w:tab/>
      </w:r>
      <w:r>
        <w:rPr>
          <w:noProof/>
        </w:rPr>
        <w:fldChar w:fldCharType="begin"/>
      </w:r>
      <w:r>
        <w:rPr>
          <w:noProof/>
        </w:rPr>
        <w:instrText xml:space="preserve"> PAGEREF _Toc452986322 \h </w:instrText>
      </w:r>
      <w:r>
        <w:rPr>
          <w:noProof/>
        </w:rPr>
      </w:r>
      <w:r>
        <w:rPr>
          <w:noProof/>
        </w:rPr>
        <w:fldChar w:fldCharType="separate"/>
      </w:r>
      <w:r>
        <w:rPr>
          <w:noProof/>
        </w:rPr>
        <w:t>4</w:t>
      </w:r>
      <w:r>
        <w:rPr>
          <w:noProof/>
        </w:rPr>
        <w:fldChar w:fldCharType="end"/>
      </w:r>
    </w:p>
    <w:p w14:paraId="4E76221C"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 xml:space="preserve">2.1 </w:t>
      </w:r>
      <w:r>
        <w:rPr>
          <w:rFonts w:hint="eastAsia"/>
          <w:noProof/>
        </w:rPr>
        <w:t>传统方法</w:t>
      </w:r>
      <w:r>
        <w:rPr>
          <w:noProof/>
        </w:rPr>
        <w:tab/>
      </w:r>
      <w:r>
        <w:rPr>
          <w:noProof/>
        </w:rPr>
        <w:fldChar w:fldCharType="begin"/>
      </w:r>
      <w:r>
        <w:rPr>
          <w:noProof/>
        </w:rPr>
        <w:instrText xml:space="preserve"> PAGEREF _Toc452986323 \h </w:instrText>
      </w:r>
      <w:r>
        <w:rPr>
          <w:noProof/>
        </w:rPr>
      </w:r>
      <w:r>
        <w:rPr>
          <w:noProof/>
        </w:rPr>
        <w:fldChar w:fldCharType="separate"/>
      </w:r>
      <w:r>
        <w:rPr>
          <w:noProof/>
        </w:rPr>
        <w:t>4</w:t>
      </w:r>
      <w:r>
        <w:rPr>
          <w:noProof/>
        </w:rPr>
        <w:fldChar w:fldCharType="end"/>
      </w:r>
    </w:p>
    <w:p w14:paraId="25075D65"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2.2</w:t>
      </w:r>
      <w:r>
        <w:rPr>
          <w:rFonts w:hint="eastAsia"/>
          <w:noProof/>
        </w:rPr>
        <w:t xml:space="preserve"> </w:t>
      </w:r>
      <w:r>
        <w:rPr>
          <w:rFonts w:hint="eastAsia"/>
          <w:noProof/>
        </w:rPr>
        <w:t>深度学习方法</w:t>
      </w:r>
      <w:r>
        <w:rPr>
          <w:noProof/>
        </w:rPr>
        <w:tab/>
      </w:r>
      <w:r>
        <w:rPr>
          <w:noProof/>
        </w:rPr>
        <w:fldChar w:fldCharType="begin"/>
      </w:r>
      <w:r>
        <w:rPr>
          <w:noProof/>
        </w:rPr>
        <w:instrText xml:space="preserve"> PAGEREF _Toc452986324 \h </w:instrText>
      </w:r>
      <w:r>
        <w:rPr>
          <w:noProof/>
        </w:rPr>
      </w:r>
      <w:r>
        <w:rPr>
          <w:noProof/>
        </w:rPr>
        <w:fldChar w:fldCharType="separate"/>
      </w:r>
      <w:r>
        <w:rPr>
          <w:noProof/>
        </w:rPr>
        <w:t>4</w:t>
      </w:r>
      <w:r>
        <w:rPr>
          <w:noProof/>
        </w:rPr>
        <w:fldChar w:fldCharType="end"/>
      </w:r>
    </w:p>
    <w:p w14:paraId="2696C1A3"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单物体追踪算法</w:t>
      </w:r>
      <w:r>
        <w:rPr>
          <w:noProof/>
        </w:rPr>
        <w:tab/>
      </w:r>
      <w:r>
        <w:rPr>
          <w:noProof/>
        </w:rPr>
        <w:fldChar w:fldCharType="begin"/>
      </w:r>
      <w:r>
        <w:rPr>
          <w:noProof/>
        </w:rPr>
        <w:instrText xml:space="preserve"> PAGEREF _Toc452986325 \h </w:instrText>
      </w:r>
      <w:r>
        <w:rPr>
          <w:noProof/>
        </w:rPr>
      </w:r>
      <w:r>
        <w:rPr>
          <w:noProof/>
        </w:rPr>
        <w:fldChar w:fldCharType="separate"/>
      </w:r>
      <w:r>
        <w:rPr>
          <w:noProof/>
        </w:rPr>
        <w:t>5</w:t>
      </w:r>
      <w:r>
        <w:rPr>
          <w:noProof/>
        </w:rPr>
        <w:fldChar w:fldCharType="end"/>
      </w:r>
    </w:p>
    <w:p w14:paraId="008F4ACF"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_Toc452986326 \h </w:instrText>
      </w:r>
      <w:r>
        <w:rPr>
          <w:noProof/>
        </w:rPr>
      </w:r>
      <w:r>
        <w:rPr>
          <w:noProof/>
        </w:rPr>
        <w:fldChar w:fldCharType="separate"/>
      </w:r>
      <w:r>
        <w:rPr>
          <w:noProof/>
        </w:rPr>
        <w:t>5</w:t>
      </w:r>
      <w:r>
        <w:rPr>
          <w:noProof/>
        </w:rPr>
        <w:fldChar w:fldCharType="end"/>
      </w:r>
    </w:p>
    <w:p w14:paraId="14358A58"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3.2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_Toc452986327 \h </w:instrText>
      </w:r>
      <w:r>
        <w:rPr>
          <w:noProof/>
        </w:rPr>
      </w:r>
      <w:r>
        <w:rPr>
          <w:noProof/>
        </w:rPr>
        <w:fldChar w:fldCharType="separate"/>
      </w:r>
      <w:r>
        <w:rPr>
          <w:noProof/>
        </w:rPr>
        <w:t>5</w:t>
      </w:r>
      <w:r>
        <w:rPr>
          <w:noProof/>
        </w:rPr>
        <w:fldChar w:fldCharType="end"/>
      </w:r>
    </w:p>
    <w:p w14:paraId="65090CB6"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3.3</w:t>
      </w:r>
      <w:r>
        <w:rPr>
          <w:rFonts w:hint="eastAsia"/>
          <w:noProof/>
        </w:rPr>
        <w:t xml:space="preserve"> </w:t>
      </w:r>
      <w:r>
        <w:rPr>
          <w:rFonts w:hint="eastAsia"/>
          <w:noProof/>
        </w:rPr>
        <w:t>粒子</w:t>
      </w:r>
      <w:r w:rsidRPr="002679EB">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_Toc452986328 \h </w:instrText>
      </w:r>
      <w:r>
        <w:rPr>
          <w:noProof/>
        </w:rPr>
      </w:r>
      <w:r>
        <w:rPr>
          <w:noProof/>
        </w:rPr>
        <w:fldChar w:fldCharType="separate"/>
      </w:r>
      <w:r>
        <w:rPr>
          <w:noProof/>
        </w:rPr>
        <w:t>6</w:t>
      </w:r>
      <w:r>
        <w:rPr>
          <w:noProof/>
        </w:rPr>
        <w:fldChar w:fldCharType="end"/>
      </w:r>
    </w:p>
    <w:p w14:paraId="2739970B"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3.3.1 </w:t>
      </w:r>
      <w:r>
        <w:rPr>
          <w:rFonts w:hint="eastAsia"/>
          <w:noProof/>
        </w:rPr>
        <w:t>蒙特卡洛粒子</w:t>
      </w:r>
      <w:r w:rsidRPr="002679EB">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_Toc452986329 \h </w:instrText>
      </w:r>
      <w:r>
        <w:rPr>
          <w:noProof/>
        </w:rPr>
      </w:r>
      <w:r>
        <w:rPr>
          <w:noProof/>
        </w:rPr>
        <w:fldChar w:fldCharType="separate"/>
      </w:r>
      <w:r>
        <w:rPr>
          <w:noProof/>
        </w:rPr>
        <w:t>6</w:t>
      </w:r>
      <w:r>
        <w:rPr>
          <w:noProof/>
        </w:rPr>
        <w:fldChar w:fldCharType="end"/>
      </w:r>
    </w:p>
    <w:p w14:paraId="676458F6"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_Toc452986330 \h </w:instrText>
      </w:r>
      <w:r>
        <w:rPr>
          <w:noProof/>
        </w:rPr>
      </w:r>
      <w:r>
        <w:rPr>
          <w:noProof/>
        </w:rPr>
        <w:fldChar w:fldCharType="separate"/>
      </w:r>
      <w:r>
        <w:rPr>
          <w:noProof/>
        </w:rPr>
        <w:t>7</w:t>
      </w:r>
      <w:r>
        <w:rPr>
          <w:noProof/>
        </w:rPr>
        <w:fldChar w:fldCharType="end"/>
      </w:r>
    </w:p>
    <w:p w14:paraId="0FB5B8A7"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3.3.3 </w:t>
      </w:r>
      <w:r>
        <w:rPr>
          <w:rFonts w:hint="eastAsia"/>
          <w:noProof/>
        </w:rPr>
        <w:t>实验过程</w:t>
      </w:r>
      <w:r>
        <w:rPr>
          <w:noProof/>
        </w:rPr>
        <w:tab/>
      </w:r>
      <w:r>
        <w:rPr>
          <w:noProof/>
        </w:rPr>
        <w:fldChar w:fldCharType="begin"/>
      </w:r>
      <w:r>
        <w:rPr>
          <w:noProof/>
        </w:rPr>
        <w:instrText xml:space="preserve"> PAGEREF _Toc452986331 \h </w:instrText>
      </w:r>
      <w:r>
        <w:rPr>
          <w:noProof/>
        </w:rPr>
      </w:r>
      <w:r>
        <w:rPr>
          <w:noProof/>
        </w:rPr>
        <w:fldChar w:fldCharType="separate"/>
      </w:r>
      <w:r>
        <w:rPr>
          <w:noProof/>
        </w:rPr>
        <w:t>7</w:t>
      </w:r>
      <w:r>
        <w:rPr>
          <w:noProof/>
        </w:rPr>
        <w:fldChar w:fldCharType="end"/>
      </w:r>
    </w:p>
    <w:p w14:paraId="497985A1"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_Toc452986332 \h </w:instrText>
      </w:r>
      <w:r>
        <w:rPr>
          <w:noProof/>
        </w:rPr>
      </w:r>
      <w:r>
        <w:rPr>
          <w:noProof/>
        </w:rPr>
        <w:fldChar w:fldCharType="separate"/>
      </w:r>
      <w:r>
        <w:rPr>
          <w:noProof/>
        </w:rPr>
        <w:t>9</w:t>
      </w:r>
      <w:r>
        <w:rPr>
          <w:noProof/>
        </w:rPr>
        <w:fldChar w:fldCharType="end"/>
      </w:r>
    </w:p>
    <w:p w14:paraId="56085CB6"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_Toc452986333 \h </w:instrText>
      </w:r>
      <w:r>
        <w:rPr>
          <w:noProof/>
        </w:rPr>
      </w:r>
      <w:r>
        <w:rPr>
          <w:noProof/>
        </w:rPr>
        <w:fldChar w:fldCharType="separate"/>
      </w:r>
      <w:r>
        <w:rPr>
          <w:noProof/>
        </w:rPr>
        <w:t>9</w:t>
      </w:r>
      <w:r>
        <w:rPr>
          <w:noProof/>
        </w:rPr>
        <w:fldChar w:fldCharType="end"/>
      </w:r>
    </w:p>
    <w:p w14:paraId="19D98930" w14:textId="77777777" w:rsidR="00FB13D9" w:rsidRDefault="00FB13D9">
      <w:pPr>
        <w:pStyle w:val="TOC3"/>
        <w:rPr>
          <w:rFonts w:asciiTheme="minorHAnsi" w:eastAsiaTheme="minorEastAsia" w:hAnsiTheme="minorHAnsi" w:cstheme="minorBidi"/>
          <w:noProof/>
          <w:kern w:val="0"/>
          <w:sz w:val="24"/>
          <w:lang w:val="en-HK" w:eastAsia="ja-JP"/>
        </w:rPr>
      </w:pPr>
      <w:r>
        <w:rPr>
          <w:noProof/>
        </w:rPr>
        <w:t>3.4.2</w:t>
      </w:r>
      <w:r>
        <w:rPr>
          <w:noProof/>
          <w:lang w:eastAsia="en-US"/>
        </w:rPr>
        <w:t xml:space="preserve"> </w:t>
      </w:r>
      <w:r>
        <w:rPr>
          <w:rFonts w:hint="eastAsia"/>
          <w:noProof/>
        </w:rPr>
        <w:t>非极大值抑制（</w:t>
      </w:r>
      <w:r>
        <w:rPr>
          <w:noProof/>
        </w:rPr>
        <w:t>NMS</w:t>
      </w:r>
      <w:r>
        <w:rPr>
          <w:rFonts w:hint="eastAsia"/>
          <w:noProof/>
        </w:rPr>
        <w:t>）</w:t>
      </w:r>
      <w:r>
        <w:rPr>
          <w:noProof/>
        </w:rPr>
        <w:tab/>
      </w:r>
      <w:r>
        <w:rPr>
          <w:noProof/>
        </w:rPr>
        <w:fldChar w:fldCharType="begin"/>
      </w:r>
      <w:r>
        <w:rPr>
          <w:noProof/>
        </w:rPr>
        <w:instrText xml:space="preserve"> PAGEREF _Toc452986334 \h </w:instrText>
      </w:r>
      <w:r>
        <w:rPr>
          <w:noProof/>
        </w:rPr>
      </w:r>
      <w:r>
        <w:rPr>
          <w:noProof/>
        </w:rPr>
        <w:fldChar w:fldCharType="separate"/>
      </w:r>
      <w:r>
        <w:rPr>
          <w:noProof/>
        </w:rPr>
        <w:t>9</w:t>
      </w:r>
      <w:r>
        <w:rPr>
          <w:noProof/>
        </w:rPr>
        <w:fldChar w:fldCharType="end"/>
      </w:r>
    </w:p>
    <w:p w14:paraId="4970AC76"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3.4.3 </w:t>
      </w:r>
      <w:r>
        <w:rPr>
          <w:rFonts w:hint="eastAsia"/>
          <w:noProof/>
        </w:rPr>
        <w:t>实验过程</w:t>
      </w:r>
      <w:r>
        <w:rPr>
          <w:noProof/>
        </w:rPr>
        <w:tab/>
      </w:r>
      <w:r>
        <w:rPr>
          <w:noProof/>
        </w:rPr>
        <w:fldChar w:fldCharType="begin"/>
      </w:r>
      <w:r>
        <w:rPr>
          <w:noProof/>
        </w:rPr>
        <w:instrText xml:space="preserve"> PAGEREF _Toc452986335 \h </w:instrText>
      </w:r>
      <w:r>
        <w:rPr>
          <w:noProof/>
        </w:rPr>
      </w:r>
      <w:r>
        <w:rPr>
          <w:noProof/>
        </w:rPr>
        <w:fldChar w:fldCharType="separate"/>
      </w:r>
      <w:r>
        <w:rPr>
          <w:noProof/>
        </w:rPr>
        <w:t>11</w:t>
      </w:r>
      <w:r>
        <w:rPr>
          <w:noProof/>
        </w:rPr>
        <w:fldChar w:fldCharType="end"/>
      </w:r>
    </w:p>
    <w:p w14:paraId="02950349"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 xml:space="preserve">3.5 </w:t>
      </w:r>
      <w:r>
        <w:rPr>
          <w:rFonts w:hint="eastAsia"/>
          <w:noProof/>
        </w:rPr>
        <w:t>总结</w:t>
      </w:r>
      <w:r>
        <w:rPr>
          <w:noProof/>
        </w:rPr>
        <w:tab/>
      </w:r>
      <w:r>
        <w:rPr>
          <w:noProof/>
        </w:rPr>
        <w:fldChar w:fldCharType="begin"/>
      </w:r>
      <w:r>
        <w:rPr>
          <w:noProof/>
        </w:rPr>
        <w:instrText xml:space="preserve"> PAGEREF _Toc452986336 \h </w:instrText>
      </w:r>
      <w:r>
        <w:rPr>
          <w:noProof/>
        </w:rPr>
      </w:r>
      <w:r>
        <w:rPr>
          <w:noProof/>
        </w:rPr>
        <w:fldChar w:fldCharType="separate"/>
      </w:r>
      <w:r>
        <w:rPr>
          <w:noProof/>
        </w:rPr>
        <w:t>12</w:t>
      </w:r>
      <w:r>
        <w:rPr>
          <w:noProof/>
        </w:rPr>
        <w:fldChar w:fldCharType="end"/>
      </w:r>
    </w:p>
    <w:p w14:paraId="29ABC7E2"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多目标跟踪算法</w:t>
      </w:r>
      <w:r>
        <w:rPr>
          <w:noProof/>
        </w:rPr>
        <w:tab/>
      </w:r>
      <w:r>
        <w:rPr>
          <w:noProof/>
        </w:rPr>
        <w:fldChar w:fldCharType="begin"/>
      </w:r>
      <w:r>
        <w:rPr>
          <w:noProof/>
        </w:rPr>
        <w:instrText xml:space="preserve"> PAGEREF _Toc452986337 \h </w:instrText>
      </w:r>
      <w:r>
        <w:rPr>
          <w:noProof/>
        </w:rPr>
      </w:r>
      <w:r>
        <w:rPr>
          <w:noProof/>
        </w:rPr>
        <w:fldChar w:fldCharType="separate"/>
      </w:r>
      <w:r>
        <w:rPr>
          <w:noProof/>
        </w:rPr>
        <w:t>13</w:t>
      </w:r>
      <w:r>
        <w:rPr>
          <w:noProof/>
        </w:rPr>
        <w:fldChar w:fldCharType="end"/>
      </w:r>
    </w:p>
    <w:p w14:paraId="3E200411"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_Toc452986338 \h </w:instrText>
      </w:r>
      <w:r>
        <w:rPr>
          <w:noProof/>
        </w:rPr>
      </w:r>
      <w:r>
        <w:rPr>
          <w:noProof/>
        </w:rPr>
        <w:fldChar w:fldCharType="separate"/>
      </w:r>
      <w:r>
        <w:rPr>
          <w:noProof/>
        </w:rPr>
        <w:t>13</w:t>
      </w:r>
      <w:r>
        <w:rPr>
          <w:noProof/>
        </w:rPr>
        <w:fldChar w:fldCharType="end"/>
      </w:r>
    </w:p>
    <w:p w14:paraId="6D48DE49"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_Toc452986339 \h </w:instrText>
      </w:r>
      <w:r>
        <w:rPr>
          <w:noProof/>
        </w:rPr>
      </w:r>
      <w:r>
        <w:rPr>
          <w:noProof/>
        </w:rPr>
        <w:fldChar w:fldCharType="separate"/>
      </w:r>
      <w:r>
        <w:rPr>
          <w:noProof/>
        </w:rPr>
        <w:t>13</w:t>
      </w:r>
      <w:r>
        <w:rPr>
          <w:noProof/>
        </w:rPr>
        <w:fldChar w:fldCharType="end"/>
      </w:r>
    </w:p>
    <w:p w14:paraId="1F8475C1" w14:textId="77777777" w:rsidR="00FB13D9" w:rsidRDefault="00FB13D9">
      <w:pPr>
        <w:pStyle w:val="TOC3"/>
        <w:rPr>
          <w:rFonts w:asciiTheme="minorHAnsi" w:eastAsiaTheme="minorEastAsia" w:hAnsiTheme="minorHAnsi" w:cstheme="minorBidi"/>
          <w:noProof/>
          <w:kern w:val="0"/>
          <w:sz w:val="24"/>
          <w:lang w:val="en-HK" w:eastAsia="ja-JP"/>
        </w:rPr>
      </w:pPr>
      <w:r>
        <w:rPr>
          <w:noProof/>
        </w:rPr>
        <w:t>4.2.1 Microsoft-COCO</w:t>
      </w:r>
      <w:r>
        <w:rPr>
          <w:rFonts w:hint="eastAsia"/>
          <w:noProof/>
        </w:rPr>
        <w:t>数据集</w:t>
      </w:r>
      <w:r>
        <w:rPr>
          <w:noProof/>
        </w:rPr>
        <w:tab/>
      </w:r>
      <w:r>
        <w:rPr>
          <w:noProof/>
        </w:rPr>
        <w:fldChar w:fldCharType="begin"/>
      </w:r>
      <w:r>
        <w:rPr>
          <w:noProof/>
        </w:rPr>
        <w:instrText xml:space="preserve"> PAGEREF _Toc452986340 \h </w:instrText>
      </w:r>
      <w:r>
        <w:rPr>
          <w:noProof/>
        </w:rPr>
      </w:r>
      <w:r>
        <w:rPr>
          <w:noProof/>
        </w:rPr>
        <w:fldChar w:fldCharType="separate"/>
      </w:r>
      <w:r>
        <w:rPr>
          <w:noProof/>
        </w:rPr>
        <w:t>13</w:t>
      </w:r>
      <w:r>
        <w:rPr>
          <w:noProof/>
        </w:rPr>
        <w:fldChar w:fldCharType="end"/>
      </w:r>
    </w:p>
    <w:p w14:paraId="37A641DC" w14:textId="77777777" w:rsidR="00FB13D9" w:rsidRDefault="00FB13D9">
      <w:pPr>
        <w:pStyle w:val="TOC3"/>
        <w:rPr>
          <w:rFonts w:asciiTheme="minorHAnsi" w:eastAsiaTheme="minorEastAsia" w:hAnsiTheme="minorHAnsi" w:cstheme="minorBidi"/>
          <w:noProof/>
          <w:kern w:val="0"/>
          <w:sz w:val="24"/>
          <w:lang w:val="en-HK" w:eastAsia="ja-JP"/>
        </w:rPr>
      </w:pPr>
      <w:r>
        <w:rPr>
          <w:noProof/>
        </w:rPr>
        <w:t>4.2.2 2D MOT 2015</w:t>
      </w:r>
      <w:r>
        <w:rPr>
          <w:noProof/>
        </w:rPr>
        <w:tab/>
      </w:r>
      <w:r>
        <w:rPr>
          <w:noProof/>
        </w:rPr>
        <w:fldChar w:fldCharType="begin"/>
      </w:r>
      <w:r>
        <w:rPr>
          <w:noProof/>
        </w:rPr>
        <w:instrText xml:space="preserve"> PAGEREF _Toc452986341 \h </w:instrText>
      </w:r>
      <w:r>
        <w:rPr>
          <w:noProof/>
        </w:rPr>
      </w:r>
      <w:r>
        <w:rPr>
          <w:noProof/>
        </w:rPr>
        <w:fldChar w:fldCharType="separate"/>
      </w:r>
      <w:r>
        <w:rPr>
          <w:noProof/>
        </w:rPr>
        <w:t>13</w:t>
      </w:r>
      <w:r>
        <w:rPr>
          <w:noProof/>
        </w:rPr>
        <w:fldChar w:fldCharType="end"/>
      </w:r>
    </w:p>
    <w:p w14:paraId="0039591C" w14:textId="77777777" w:rsidR="00FB13D9" w:rsidRDefault="00FB13D9">
      <w:pPr>
        <w:pStyle w:val="TOC3"/>
        <w:rPr>
          <w:rFonts w:asciiTheme="minorHAnsi" w:eastAsiaTheme="minorEastAsia" w:hAnsiTheme="minorHAnsi" w:cstheme="minorBidi"/>
          <w:noProof/>
          <w:kern w:val="0"/>
          <w:sz w:val="24"/>
          <w:lang w:val="en-HK" w:eastAsia="ja-JP"/>
        </w:rPr>
      </w:pPr>
      <w:r>
        <w:rPr>
          <w:noProof/>
        </w:rPr>
        <w:t>4.2.3 KITTI</w:t>
      </w:r>
      <w:r>
        <w:rPr>
          <w:noProof/>
        </w:rPr>
        <w:tab/>
      </w:r>
      <w:r>
        <w:rPr>
          <w:noProof/>
        </w:rPr>
        <w:fldChar w:fldCharType="begin"/>
      </w:r>
      <w:r>
        <w:rPr>
          <w:noProof/>
        </w:rPr>
        <w:instrText xml:space="preserve"> PAGEREF _Toc452986342 \h </w:instrText>
      </w:r>
      <w:r>
        <w:rPr>
          <w:noProof/>
        </w:rPr>
      </w:r>
      <w:r>
        <w:rPr>
          <w:noProof/>
        </w:rPr>
        <w:fldChar w:fldCharType="separate"/>
      </w:r>
      <w:r>
        <w:rPr>
          <w:noProof/>
        </w:rPr>
        <w:t>13</w:t>
      </w:r>
      <w:r>
        <w:rPr>
          <w:noProof/>
        </w:rPr>
        <w:fldChar w:fldCharType="end"/>
      </w:r>
    </w:p>
    <w:p w14:paraId="331C45E3" w14:textId="77777777" w:rsidR="00FB13D9" w:rsidRDefault="00FB13D9">
      <w:pPr>
        <w:pStyle w:val="TOC3"/>
        <w:rPr>
          <w:rFonts w:asciiTheme="minorHAnsi" w:eastAsiaTheme="minorEastAsia" w:hAnsiTheme="minorHAnsi" w:cstheme="minorBidi"/>
          <w:noProof/>
          <w:kern w:val="0"/>
          <w:sz w:val="24"/>
          <w:lang w:val="en-HK" w:eastAsia="ja-JP"/>
        </w:rPr>
      </w:pPr>
      <w:r>
        <w:rPr>
          <w:noProof/>
        </w:rPr>
        <w:lastRenderedPageBreak/>
        <w:t>4.2.4 Poselets</w:t>
      </w:r>
      <w:r>
        <w:rPr>
          <w:noProof/>
        </w:rPr>
        <w:tab/>
      </w:r>
      <w:r>
        <w:rPr>
          <w:noProof/>
        </w:rPr>
        <w:fldChar w:fldCharType="begin"/>
      </w:r>
      <w:r>
        <w:rPr>
          <w:noProof/>
        </w:rPr>
        <w:instrText xml:space="preserve"> PAGEREF _Toc452986343 \h </w:instrText>
      </w:r>
      <w:r>
        <w:rPr>
          <w:noProof/>
        </w:rPr>
      </w:r>
      <w:r>
        <w:rPr>
          <w:noProof/>
        </w:rPr>
        <w:fldChar w:fldCharType="separate"/>
      </w:r>
      <w:r>
        <w:rPr>
          <w:noProof/>
        </w:rPr>
        <w:t>13</w:t>
      </w:r>
      <w:r>
        <w:rPr>
          <w:noProof/>
        </w:rPr>
        <w:fldChar w:fldCharType="end"/>
      </w:r>
    </w:p>
    <w:p w14:paraId="5EB1F094"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_Toc452986344 \h </w:instrText>
      </w:r>
      <w:r>
        <w:rPr>
          <w:noProof/>
        </w:rPr>
      </w:r>
      <w:r>
        <w:rPr>
          <w:noProof/>
        </w:rPr>
        <w:fldChar w:fldCharType="separate"/>
      </w:r>
      <w:r>
        <w:rPr>
          <w:noProof/>
        </w:rPr>
        <w:t>13</w:t>
      </w:r>
      <w:r>
        <w:rPr>
          <w:noProof/>
        </w:rPr>
        <w:fldChar w:fldCharType="end"/>
      </w:r>
    </w:p>
    <w:p w14:paraId="6B674131"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_Toc452986345 \h </w:instrText>
      </w:r>
      <w:r>
        <w:rPr>
          <w:noProof/>
        </w:rPr>
      </w:r>
      <w:r>
        <w:rPr>
          <w:noProof/>
        </w:rPr>
        <w:fldChar w:fldCharType="separate"/>
      </w:r>
      <w:r>
        <w:rPr>
          <w:noProof/>
        </w:rPr>
        <w:t>13</w:t>
      </w:r>
      <w:r>
        <w:rPr>
          <w:noProof/>
        </w:rPr>
        <w:fldChar w:fldCharType="end"/>
      </w:r>
    </w:p>
    <w:p w14:paraId="733CF66D"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4.3.2 </w:t>
      </w:r>
      <w:r>
        <w:rPr>
          <w:rFonts w:hint="eastAsia"/>
          <w:noProof/>
        </w:rPr>
        <w:t>单帧识别</w:t>
      </w:r>
      <w:r>
        <w:rPr>
          <w:noProof/>
        </w:rPr>
        <w:t>-RPN</w:t>
      </w:r>
      <w:r>
        <w:rPr>
          <w:noProof/>
        </w:rPr>
        <w:tab/>
      </w:r>
      <w:r>
        <w:rPr>
          <w:noProof/>
        </w:rPr>
        <w:fldChar w:fldCharType="begin"/>
      </w:r>
      <w:r>
        <w:rPr>
          <w:noProof/>
        </w:rPr>
        <w:instrText xml:space="preserve"> PAGEREF _Toc452986346 \h </w:instrText>
      </w:r>
      <w:r>
        <w:rPr>
          <w:noProof/>
        </w:rPr>
      </w:r>
      <w:r>
        <w:rPr>
          <w:noProof/>
        </w:rPr>
        <w:fldChar w:fldCharType="separate"/>
      </w:r>
      <w:r>
        <w:rPr>
          <w:noProof/>
        </w:rPr>
        <w:t>13</w:t>
      </w:r>
      <w:r>
        <w:rPr>
          <w:noProof/>
        </w:rPr>
        <w:fldChar w:fldCharType="end"/>
      </w:r>
    </w:p>
    <w:p w14:paraId="04C696BB"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4.3.3 </w:t>
      </w:r>
      <w:r>
        <w:rPr>
          <w:rFonts w:hint="eastAsia"/>
          <w:noProof/>
        </w:rPr>
        <w:t>单帧识别</w:t>
      </w:r>
      <w:r>
        <w:rPr>
          <w:noProof/>
        </w:rPr>
        <w:t>-HED</w:t>
      </w:r>
      <w:r>
        <w:rPr>
          <w:noProof/>
        </w:rPr>
        <w:tab/>
      </w:r>
      <w:r>
        <w:rPr>
          <w:noProof/>
        </w:rPr>
        <w:fldChar w:fldCharType="begin"/>
      </w:r>
      <w:r>
        <w:rPr>
          <w:noProof/>
        </w:rPr>
        <w:instrText xml:space="preserve"> PAGEREF _Toc452986347 \h </w:instrText>
      </w:r>
      <w:r>
        <w:rPr>
          <w:noProof/>
        </w:rPr>
      </w:r>
      <w:r>
        <w:rPr>
          <w:noProof/>
        </w:rPr>
        <w:fldChar w:fldCharType="separate"/>
      </w:r>
      <w:r>
        <w:rPr>
          <w:noProof/>
        </w:rPr>
        <w:t>13</w:t>
      </w:r>
      <w:r>
        <w:rPr>
          <w:noProof/>
        </w:rPr>
        <w:fldChar w:fldCharType="end"/>
      </w:r>
    </w:p>
    <w:p w14:paraId="51914366"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4.3.4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_Toc452986348 \h </w:instrText>
      </w:r>
      <w:r>
        <w:rPr>
          <w:noProof/>
        </w:rPr>
      </w:r>
      <w:r>
        <w:rPr>
          <w:noProof/>
        </w:rPr>
        <w:fldChar w:fldCharType="separate"/>
      </w:r>
      <w:r>
        <w:rPr>
          <w:noProof/>
        </w:rPr>
        <w:t>13</w:t>
      </w:r>
      <w:r>
        <w:rPr>
          <w:noProof/>
        </w:rPr>
        <w:fldChar w:fldCharType="end"/>
      </w:r>
    </w:p>
    <w:p w14:paraId="4CD37420"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_Toc452986349 \h </w:instrText>
      </w:r>
      <w:r>
        <w:rPr>
          <w:noProof/>
        </w:rPr>
      </w:r>
      <w:r>
        <w:rPr>
          <w:noProof/>
        </w:rPr>
        <w:fldChar w:fldCharType="separate"/>
      </w:r>
      <w:r>
        <w:rPr>
          <w:noProof/>
        </w:rPr>
        <w:t>13</w:t>
      </w:r>
      <w:r>
        <w:rPr>
          <w:noProof/>
        </w:rPr>
        <w:fldChar w:fldCharType="end"/>
      </w:r>
    </w:p>
    <w:p w14:paraId="671AC1D2" w14:textId="77777777" w:rsidR="00FB13D9" w:rsidRDefault="00FB13D9">
      <w:pPr>
        <w:pStyle w:val="TOC3"/>
        <w:rPr>
          <w:rFonts w:asciiTheme="minorHAnsi" w:eastAsiaTheme="minorEastAsia" w:hAnsiTheme="minorHAnsi" w:cstheme="minorBidi"/>
          <w:noProof/>
          <w:kern w:val="0"/>
          <w:sz w:val="24"/>
          <w:lang w:val="en-HK"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_Toc452986350 \h </w:instrText>
      </w:r>
      <w:r>
        <w:rPr>
          <w:noProof/>
        </w:rPr>
      </w:r>
      <w:r>
        <w:rPr>
          <w:noProof/>
        </w:rPr>
        <w:fldChar w:fldCharType="separate"/>
      </w:r>
      <w:r>
        <w:rPr>
          <w:noProof/>
        </w:rPr>
        <w:t>13</w:t>
      </w:r>
      <w:r>
        <w:rPr>
          <w:noProof/>
        </w:rPr>
        <w:fldChar w:fldCharType="end"/>
      </w:r>
    </w:p>
    <w:p w14:paraId="088A7919"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_Toc452986351 \h </w:instrText>
      </w:r>
      <w:r>
        <w:rPr>
          <w:noProof/>
        </w:rPr>
      </w:r>
      <w:r>
        <w:rPr>
          <w:noProof/>
        </w:rPr>
        <w:fldChar w:fldCharType="separate"/>
      </w:r>
      <w:r>
        <w:rPr>
          <w:noProof/>
        </w:rPr>
        <w:t>13</w:t>
      </w:r>
      <w:r>
        <w:rPr>
          <w:noProof/>
        </w:rPr>
        <w:fldChar w:fldCharType="end"/>
      </w:r>
    </w:p>
    <w:p w14:paraId="43546576" w14:textId="77777777" w:rsidR="00FB13D9" w:rsidRDefault="00FB13D9">
      <w:pPr>
        <w:pStyle w:val="TOC3"/>
        <w:rPr>
          <w:rFonts w:asciiTheme="minorHAnsi" w:eastAsiaTheme="minorEastAsia" w:hAnsiTheme="minorHAnsi" w:cstheme="minorBidi"/>
          <w:noProof/>
          <w:kern w:val="0"/>
          <w:sz w:val="24"/>
          <w:lang w:val="en-HK"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_Toc452986352 \h </w:instrText>
      </w:r>
      <w:r>
        <w:rPr>
          <w:noProof/>
        </w:rPr>
      </w:r>
      <w:r>
        <w:rPr>
          <w:noProof/>
        </w:rPr>
        <w:fldChar w:fldCharType="separate"/>
      </w:r>
      <w:r>
        <w:rPr>
          <w:noProof/>
        </w:rPr>
        <w:t>13</w:t>
      </w:r>
      <w:r>
        <w:rPr>
          <w:noProof/>
        </w:rPr>
        <w:fldChar w:fldCharType="end"/>
      </w:r>
    </w:p>
    <w:p w14:paraId="17C52E3F" w14:textId="77777777" w:rsidR="00FB13D9" w:rsidRDefault="00FB13D9">
      <w:pPr>
        <w:pStyle w:val="TOC2"/>
        <w:rPr>
          <w:rFonts w:asciiTheme="minorHAnsi" w:eastAsiaTheme="minorEastAsia" w:hAnsiTheme="minorHAnsi" w:cstheme="minorBidi"/>
          <w:bCs w:val="0"/>
          <w:noProof/>
          <w:kern w:val="0"/>
          <w:sz w:val="24"/>
          <w:szCs w:val="24"/>
          <w:lang w:val="en-HK" w:eastAsia="ja-JP"/>
        </w:rPr>
      </w:pPr>
      <w:r>
        <w:rPr>
          <w:noProof/>
        </w:rPr>
        <w:t xml:space="preserve">4.5 </w:t>
      </w:r>
      <w:r>
        <w:rPr>
          <w:rFonts w:hint="eastAsia"/>
          <w:noProof/>
        </w:rPr>
        <w:t>总结</w:t>
      </w:r>
      <w:r>
        <w:rPr>
          <w:noProof/>
        </w:rPr>
        <w:tab/>
      </w:r>
      <w:r>
        <w:rPr>
          <w:noProof/>
        </w:rPr>
        <w:fldChar w:fldCharType="begin"/>
      </w:r>
      <w:r>
        <w:rPr>
          <w:noProof/>
        </w:rPr>
        <w:instrText xml:space="preserve"> PAGEREF _Toc452986353 \h </w:instrText>
      </w:r>
      <w:r>
        <w:rPr>
          <w:noProof/>
        </w:rPr>
      </w:r>
      <w:r>
        <w:rPr>
          <w:noProof/>
        </w:rPr>
        <w:fldChar w:fldCharType="separate"/>
      </w:r>
      <w:r>
        <w:rPr>
          <w:noProof/>
        </w:rPr>
        <w:t>13</w:t>
      </w:r>
      <w:r>
        <w:rPr>
          <w:noProof/>
        </w:rPr>
        <w:fldChar w:fldCharType="end"/>
      </w:r>
    </w:p>
    <w:p w14:paraId="028BDA37"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实验结果与分析</w:t>
      </w:r>
      <w:r>
        <w:rPr>
          <w:noProof/>
        </w:rPr>
        <w:tab/>
      </w:r>
      <w:r>
        <w:rPr>
          <w:noProof/>
        </w:rPr>
        <w:fldChar w:fldCharType="begin"/>
      </w:r>
      <w:r>
        <w:rPr>
          <w:noProof/>
        </w:rPr>
        <w:instrText xml:space="preserve"> PAGEREF _Toc452986354 \h </w:instrText>
      </w:r>
      <w:r>
        <w:rPr>
          <w:noProof/>
        </w:rPr>
      </w:r>
      <w:r>
        <w:rPr>
          <w:noProof/>
        </w:rPr>
        <w:fldChar w:fldCharType="separate"/>
      </w:r>
      <w:r>
        <w:rPr>
          <w:noProof/>
        </w:rPr>
        <w:t>14</w:t>
      </w:r>
      <w:r>
        <w:rPr>
          <w:noProof/>
        </w:rPr>
        <w:fldChar w:fldCharType="end"/>
      </w:r>
    </w:p>
    <w:p w14:paraId="4A3F33B7"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总结与展望</w:t>
      </w:r>
      <w:r>
        <w:rPr>
          <w:noProof/>
        </w:rPr>
        <w:tab/>
      </w:r>
      <w:r>
        <w:rPr>
          <w:noProof/>
        </w:rPr>
        <w:fldChar w:fldCharType="begin"/>
      </w:r>
      <w:r>
        <w:rPr>
          <w:noProof/>
        </w:rPr>
        <w:instrText xml:space="preserve"> PAGEREF _Toc452986355 \h </w:instrText>
      </w:r>
      <w:r>
        <w:rPr>
          <w:noProof/>
        </w:rPr>
      </w:r>
      <w:r>
        <w:rPr>
          <w:noProof/>
        </w:rPr>
        <w:fldChar w:fldCharType="separate"/>
      </w:r>
      <w:r>
        <w:rPr>
          <w:noProof/>
        </w:rPr>
        <w:t>15</w:t>
      </w:r>
      <w:r>
        <w:rPr>
          <w:noProof/>
        </w:rPr>
        <w:fldChar w:fldCharType="end"/>
      </w:r>
    </w:p>
    <w:p w14:paraId="75AFD51D"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插图索引</w:t>
      </w:r>
      <w:r>
        <w:rPr>
          <w:noProof/>
        </w:rPr>
        <w:tab/>
      </w:r>
      <w:r>
        <w:rPr>
          <w:noProof/>
        </w:rPr>
        <w:fldChar w:fldCharType="begin"/>
      </w:r>
      <w:r>
        <w:rPr>
          <w:noProof/>
        </w:rPr>
        <w:instrText xml:space="preserve"> PAGEREF _Toc452986356 \h </w:instrText>
      </w:r>
      <w:r>
        <w:rPr>
          <w:noProof/>
        </w:rPr>
      </w:r>
      <w:r>
        <w:rPr>
          <w:noProof/>
        </w:rPr>
        <w:fldChar w:fldCharType="separate"/>
      </w:r>
      <w:r>
        <w:rPr>
          <w:noProof/>
        </w:rPr>
        <w:t>16</w:t>
      </w:r>
      <w:r>
        <w:rPr>
          <w:noProof/>
        </w:rPr>
        <w:fldChar w:fldCharType="end"/>
      </w:r>
    </w:p>
    <w:p w14:paraId="758F9E03"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表格索引</w:t>
      </w:r>
      <w:r>
        <w:rPr>
          <w:noProof/>
        </w:rPr>
        <w:tab/>
      </w:r>
      <w:r>
        <w:rPr>
          <w:noProof/>
        </w:rPr>
        <w:fldChar w:fldCharType="begin"/>
      </w:r>
      <w:r>
        <w:rPr>
          <w:noProof/>
        </w:rPr>
        <w:instrText xml:space="preserve"> PAGEREF _Toc452986357 \h </w:instrText>
      </w:r>
      <w:r>
        <w:rPr>
          <w:noProof/>
        </w:rPr>
      </w:r>
      <w:r>
        <w:rPr>
          <w:noProof/>
        </w:rPr>
        <w:fldChar w:fldCharType="separate"/>
      </w:r>
      <w:r>
        <w:rPr>
          <w:noProof/>
        </w:rPr>
        <w:t>17</w:t>
      </w:r>
      <w:r>
        <w:rPr>
          <w:noProof/>
        </w:rPr>
        <w:fldChar w:fldCharType="end"/>
      </w:r>
    </w:p>
    <w:p w14:paraId="21ADC942"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参考文献</w:t>
      </w:r>
      <w:r>
        <w:rPr>
          <w:noProof/>
        </w:rPr>
        <w:tab/>
      </w:r>
      <w:r>
        <w:rPr>
          <w:noProof/>
        </w:rPr>
        <w:fldChar w:fldCharType="begin"/>
      </w:r>
      <w:r>
        <w:rPr>
          <w:noProof/>
        </w:rPr>
        <w:instrText xml:space="preserve"> PAGEREF _Toc452986358 \h </w:instrText>
      </w:r>
      <w:r>
        <w:rPr>
          <w:noProof/>
        </w:rPr>
      </w:r>
      <w:r>
        <w:rPr>
          <w:noProof/>
        </w:rPr>
        <w:fldChar w:fldCharType="separate"/>
      </w:r>
      <w:r>
        <w:rPr>
          <w:noProof/>
        </w:rPr>
        <w:t>19</w:t>
      </w:r>
      <w:r>
        <w:rPr>
          <w:noProof/>
        </w:rPr>
        <w:fldChar w:fldCharType="end"/>
      </w:r>
    </w:p>
    <w:p w14:paraId="230EBFAC"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_Toc452986359 \h </w:instrText>
      </w:r>
      <w:r>
        <w:rPr>
          <w:noProof/>
        </w:rPr>
      </w:r>
      <w:r>
        <w:rPr>
          <w:noProof/>
        </w:rPr>
        <w:fldChar w:fldCharType="separate"/>
      </w:r>
      <w:r>
        <w:rPr>
          <w:noProof/>
        </w:rPr>
        <w:t>21</w:t>
      </w:r>
      <w:r>
        <w:rPr>
          <w:noProof/>
        </w:rPr>
        <w:fldChar w:fldCharType="end"/>
      </w:r>
    </w:p>
    <w:p w14:paraId="07DBE308"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_Toc452986360 \h </w:instrText>
      </w:r>
      <w:r>
        <w:rPr>
          <w:noProof/>
        </w:rPr>
      </w:r>
      <w:r>
        <w:rPr>
          <w:noProof/>
        </w:rPr>
        <w:fldChar w:fldCharType="separate"/>
      </w:r>
      <w:r>
        <w:rPr>
          <w:noProof/>
        </w:rPr>
        <w:t>23</w:t>
      </w:r>
      <w:r>
        <w:rPr>
          <w:noProof/>
        </w:rPr>
        <w:fldChar w:fldCharType="end"/>
      </w:r>
    </w:p>
    <w:p w14:paraId="19A17091" w14:textId="77777777" w:rsidR="00FB13D9" w:rsidRDefault="00FB13D9">
      <w:pPr>
        <w:pStyle w:val="TOC1"/>
        <w:rPr>
          <w:rFonts w:asciiTheme="minorHAnsi" w:eastAsiaTheme="minorEastAsia" w:hAnsiTheme="minorHAnsi" w:cstheme="minorBidi"/>
          <w:b w:val="0"/>
          <w:bCs w:val="0"/>
          <w:noProof/>
          <w:szCs w:val="24"/>
          <w:lang w:val="en-HK" w:eastAsia="ja-JP"/>
        </w:rPr>
      </w:pPr>
      <w:r>
        <w:rPr>
          <w:rFonts w:hint="eastAsia"/>
          <w:noProof/>
        </w:rPr>
        <w:t>附录</w:t>
      </w:r>
      <w:r>
        <w:rPr>
          <w:noProof/>
        </w:rPr>
        <w:t xml:space="preserve">A </w:t>
      </w:r>
      <w:r w:rsidRPr="002679EB">
        <w:rPr>
          <w:rFonts w:ascii="宋体" w:hAnsi="宋体" w:hint="eastAsia"/>
          <w:noProof/>
        </w:rPr>
        <w:t>书面翻译</w:t>
      </w:r>
      <w:r>
        <w:rPr>
          <w:noProof/>
        </w:rPr>
        <w:tab/>
      </w:r>
      <w:r>
        <w:rPr>
          <w:noProof/>
        </w:rPr>
        <w:fldChar w:fldCharType="begin"/>
      </w:r>
      <w:r>
        <w:rPr>
          <w:noProof/>
        </w:rPr>
        <w:instrText xml:space="preserve"> PAGEREF _Toc452986361 \h </w:instrText>
      </w:r>
      <w:r>
        <w:rPr>
          <w:noProof/>
        </w:rPr>
      </w:r>
      <w:r>
        <w:rPr>
          <w:noProof/>
        </w:rPr>
        <w:fldChar w:fldCharType="separate"/>
      </w:r>
      <w:r>
        <w:rPr>
          <w:noProof/>
        </w:rPr>
        <w:t>25</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29" w:name="_Toc452681222"/>
      <w:bookmarkStart w:id="30" w:name="_Toc452681252"/>
      <w:bookmarkStart w:id="31" w:name="_Toc452682085"/>
      <w:bookmarkStart w:id="32" w:name="_Toc452966237"/>
      <w:bookmarkStart w:id="33" w:name="_Toc452974724"/>
      <w:bookmarkStart w:id="34" w:name="_Toc452985318"/>
      <w:bookmarkStart w:id="35" w:name="_Toc452986317"/>
      <w:r>
        <w:rPr>
          <w:rFonts w:hint="eastAsia"/>
          <w:noProof/>
        </w:rPr>
        <w:lastRenderedPageBreak/>
        <w:t>主要符号对照表</w:t>
      </w:r>
      <w:bookmarkEnd w:id="29"/>
      <w:bookmarkEnd w:id="30"/>
      <w:bookmarkEnd w:id="31"/>
      <w:bookmarkEnd w:id="32"/>
      <w:bookmarkEnd w:id="33"/>
      <w:bookmarkEnd w:id="34"/>
      <w:bookmarkEnd w:id="35"/>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0761FD51" w:rsidR="00582AFD" w:rsidRDefault="00582AFD" w:rsidP="008271C3">
      <w:pPr>
        <w:rPr>
          <w:noProof/>
        </w:rPr>
      </w:pPr>
      <w:r>
        <w:rPr>
          <w:noProof/>
        </w:rPr>
        <w:t>CNN</w:t>
      </w:r>
    </w:p>
    <w:p w14:paraId="67D96876" w14:textId="1A895D5F" w:rsidR="002843F4" w:rsidRDefault="002843F4" w:rsidP="008271C3">
      <w:pPr>
        <w:rPr>
          <w:noProof/>
        </w:rPr>
      </w:pPr>
      <w:r>
        <w:rPr>
          <w:rFonts w:hint="eastAsia"/>
          <w:noProof/>
        </w:rPr>
        <w:t>FCN</w:t>
      </w:r>
    </w:p>
    <w:p w14:paraId="29B0A8B4" w14:textId="7944CEDD" w:rsidR="00582AFD" w:rsidRDefault="00582AFD" w:rsidP="008271C3">
      <w:pPr>
        <w:rPr>
          <w:noProof/>
        </w:rPr>
      </w:pPr>
      <w:r>
        <w:rPr>
          <w:rFonts w:hint="eastAsia"/>
          <w:noProof/>
        </w:rPr>
        <w:t>RCNN</w:t>
      </w:r>
    </w:p>
    <w:p w14:paraId="669D2E03" w14:textId="59D111EC" w:rsidR="00161731" w:rsidRDefault="00161731" w:rsidP="008271C3">
      <w:pPr>
        <w:rPr>
          <w:noProof/>
        </w:rPr>
      </w:pPr>
      <w:r>
        <w:rPr>
          <w:noProof/>
        </w:rPr>
        <w:t>KITTI</w:t>
      </w:r>
    </w:p>
    <w:p w14:paraId="36FB17E9" w14:textId="30FFF306" w:rsidR="00161731" w:rsidRDefault="00161731" w:rsidP="008271C3">
      <w:pPr>
        <w:rPr>
          <w:noProof/>
        </w:rPr>
      </w:pPr>
      <w:r>
        <w:rPr>
          <w:noProof/>
        </w:rPr>
        <w:t>MALF</w:t>
      </w:r>
    </w:p>
    <w:p w14:paraId="44A96120" w14:textId="661B0452" w:rsidR="00161731" w:rsidRDefault="00161731" w:rsidP="008271C3">
      <w:pPr>
        <w:rPr>
          <w:noProof/>
        </w:rPr>
      </w:pPr>
      <w:r>
        <w:rPr>
          <w:noProof/>
        </w:rPr>
        <w:t>INRIA</w:t>
      </w:r>
    </w:p>
    <w:p w14:paraId="6992697F" w14:textId="30E61C8E" w:rsidR="00EE7707" w:rsidRDefault="00EE7707" w:rsidP="008271C3">
      <w:pPr>
        <w:rPr>
          <w:noProof/>
        </w:rPr>
      </w:pPr>
      <w:r>
        <w:rPr>
          <w:rFonts w:hint="eastAsia"/>
          <w:noProof/>
        </w:rPr>
        <w:t>VGG</w:t>
      </w:r>
    </w:p>
    <w:p w14:paraId="282DA03E" w14:textId="79692DCE" w:rsidR="00B941B6" w:rsidRDefault="00B941B6" w:rsidP="008271C3">
      <w:pPr>
        <w:rPr>
          <w:noProof/>
        </w:rPr>
      </w:pPr>
      <w:r>
        <w:rPr>
          <w:rFonts w:hint="eastAsia"/>
          <w:noProof/>
        </w:rPr>
        <w:t>ReLU</w:t>
      </w:r>
    </w:p>
    <w:p w14:paraId="1BB1D767" w14:textId="77777777" w:rsidR="0031171B" w:rsidRDefault="0031171B" w:rsidP="008271C3">
      <w:pPr>
        <w:rPr>
          <w:noProof/>
        </w:rPr>
      </w:pPr>
    </w:p>
    <w:p w14:paraId="10A13834" w14:textId="77777777" w:rsidR="0031171B" w:rsidRPr="003A0913" w:rsidRDefault="0031171B" w:rsidP="00145C88">
      <w:pPr>
        <w:ind w:firstLine="0"/>
        <w:rPr>
          <w:b/>
          <w:bCs/>
          <w:snapToGrid w:val="0"/>
          <w:kern w:val="0"/>
          <w:szCs w:val="22"/>
        </w:rPr>
        <w:sectPr w:rsidR="0031171B" w:rsidRPr="003A0913"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p>
    <w:p w14:paraId="05E22EB8" w14:textId="1F690D71" w:rsidR="00E30FA0" w:rsidRPr="00E30FA0" w:rsidRDefault="0033608D" w:rsidP="00E30FA0">
      <w:pPr>
        <w:pStyle w:val="Heading1"/>
        <w:spacing w:before="800"/>
      </w:pPr>
      <w:bookmarkStart w:id="36" w:name="_Toc452681253"/>
      <w:bookmarkStart w:id="37" w:name="_Ref452966988"/>
      <w:bookmarkStart w:id="38" w:name="_Toc452986318"/>
      <w:r>
        <w:rPr>
          <w:rFonts w:hint="eastAsia"/>
        </w:rPr>
        <w:lastRenderedPageBreak/>
        <w:t>引言</w:t>
      </w:r>
      <w:bookmarkEnd w:id="36"/>
      <w:bookmarkEnd w:id="37"/>
      <w:bookmarkEnd w:id="38"/>
    </w:p>
    <w:p w14:paraId="5E6CF05B" w14:textId="72A002A4" w:rsidR="0033608D" w:rsidRDefault="0033608D" w:rsidP="00804592">
      <w:pPr>
        <w:pStyle w:val="Heading2"/>
      </w:pPr>
      <w:bookmarkStart w:id="39" w:name="_Toc452681254"/>
      <w:bookmarkStart w:id="40" w:name="_Toc452986319"/>
      <w:r>
        <w:rPr>
          <w:rFonts w:hint="eastAsia"/>
        </w:rPr>
        <w:t>选题背景与意义</w:t>
      </w:r>
      <w:bookmarkEnd w:id="39"/>
      <w:bookmarkEnd w:id="40"/>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41" w:name="_Toc452681255"/>
      <w:bookmarkStart w:id="42" w:name="_Toc452986320"/>
      <w:r>
        <w:rPr>
          <w:rFonts w:hint="eastAsia"/>
        </w:rPr>
        <w:t>研究内容</w:t>
      </w:r>
      <w:bookmarkEnd w:id="41"/>
      <w:bookmarkEnd w:id="42"/>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150E1E01" w:rsidR="00C361B6" w:rsidRDefault="00CD1FE8" w:rsidP="00C361B6">
      <w:pPr>
        <w:pStyle w:val="Caption"/>
        <w:jc w:val="left"/>
        <w:rPr>
          <w:sz w:val="24"/>
        </w:rPr>
      </w:pPr>
      <w:r>
        <w:rPr>
          <w:noProof/>
          <w:lang w:eastAsia="en-US"/>
        </w:rPr>
        <mc:AlternateContent>
          <mc:Choice Requires="wps">
            <w:drawing>
              <wp:anchor distT="0" distB="0" distL="114300" distR="114300" simplePos="0" relativeHeight="251680768" behindDoc="0" locked="0" layoutInCell="1" allowOverlap="1" wp14:anchorId="7974CB65" wp14:editId="504A8128">
                <wp:simplePos x="0" y="0"/>
                <wp:positionH relativeFrom="column">
                  <wp:posOffset>3175</wp:posOffset>
                </wp:positionH>
                <wp:positionV relativeFrom="paragraph">
                  <wp:posOffset>5001895</wp:posOffset>
                </wp:positionV>
                <wp:extent cx="5328285" cy="452120"/>
                <wp:effectExtent l="0" t="0" r="0" b="0"/>
                <wp:wrapThrough wrapText="bothSides">
                  <wp:wrapPolygon edited="0">
                    <wp:start x="0" y="0"/>
                    <wp:lineTo x="0" y="20571"/>
                    <wp:lineTo x="21520" y="20571"/>
                    <wp:lineTo x="21520"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37A816AF" w14:textId="4045B42B" w:rsidR="00680E03" w:rsidRPr="006D3D27" w:rsidRDefault="00680E03" w:rsidP="00CD1FE8">
                            <w:pPr>
                              <w:pStyle w:val="Caption"/>
                              <w:rPr>
                                <w:noProof/>
                                <w:lang w:eastAsia="en-US"/>
                              </w:rPr>
                            </w:pPr>
                            <w:bookmarkStart w:id="43" w:name="_Ref452968788"/>
                            <w:bookmarkStart w:id="44" w:name="_Toc452986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44"/>
                            <w:r>
                              <w:fldChar w:fldCharType="end"/>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74CB65" id="_x0000_t202" coordsize="21600,21600" o:spt="202" path="m0,0l0,21600,21600,21600,21600,0xe">
                <v:stroke joinstyle="miter"/>
                <v:path gradientshapeok="t" o:connecttype="rect"/>
              </v:shapetype>
              <v:shape id="Text_x0020_Box_x0020_18" o:spid="_x0000_s1026" type="#_x0000_t202" style="position:absolute;left:0;text-align:left;margin-left:.25pt;margin-top:393.85pt;width:419.55pt;height:35.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" stroked="f">
                <v:textbox style="mso-fit-shape-to-text:t" inset="0,0,0,0">
                  <w:txbxContent>
                    <w:p w14:paraId="37A816AF" w14:textId="4045B42B" w:rsidR="00680E03" w:rsidRPr="006D3D27" w:rsidRDefault="00680E03" w:rsidP="00CD1FE8">
                      <w:pPr>
                        <w:pStyle w:val="Caption"/>
                        <w:rPr>
                          <w:noProof/>
                          <w:lang w:eastAsia="en-US"/>
                        </w:rPr>
                      </w:pPr>
                      <w:bookmarkStart w:id="45" w:name="_Ref452968788"/>
                      <w:bookmarkStart w:id="46" w:name="_Toc452986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46"/>
                      <w:r>
                        <w:fldChar w:fldCharType="end"/>
                      </w:r>
                      <w:bookmarkEnd w:id="45"/>
                    </w:p>
                  </w:txbxContent>
                </v:textbox>
                <w10:wrap type="through"/>
              </v:shape>
            </w:pict>
          </mc:Fallback>
        </mc:AlternateContent>
      </w:r>
      <w:r w:rsidR="004868B4" w:rsidRPr="004868B4">
        <w:rPr>
          <w:noProof/>
          <w:lang w:eastAsia="en-US"/>
        </w:rPr>
        <w:drawing>
          <wp:anchor distT="0" distB="0" distL="114300" distR="114300" simplePos="0" relativeHeight="251678720" behindDoc="0" locked="0" layoutInCell="1" allowOverlap="1" wp14:anchorId="732DBE95" wp14:editId="5549CD6C">
            <wp:simplePos x="0" y="0"/>
            <wp:positionH relativeFrom="column">
              <wp:posOffset>3175</wp:posOffset>
            </wp:positionH>
            <wp:positionV relativeFrom="paragraph">
              <wp:posOffset>948902</wp:posOffset>
            </wp:positionV>
            <wp:extent cx="5328285" cy="3996055"/>
            <wp:effectExtent l="0" t="0" r="5715" b="0"/>
            <wp:wrapThrough wrapText="bothSides">
              <wp:wrapPolygon edited="0">
                <wp:start x="0" y="0"/>
                <wp:lineTo x="0" y="21418"/>
                <wp:lineTo x="21520" y="21418"/>
                <wp:lineTo x="215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14:sizeRelH relativeFrom="page">
              <wp14:pctWidth>0</wp14:pctWidth>
            </wp14:sizeRelH>
            <wp14:sizeRelV relativeFrom="page">
              <wp14:pctHeight>0</wp14:pctHeight>
            </wp14:sizeRelV>
          </wp:anchor>
        </w:drawing>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Pr>
          <w:sz w:val="24"/>
        </w:rPr>
        <w:t xml:space="preserve"> </w:t>
      </w:r>
      <w:r w:rsidRPr="00CD1FE8">
        <w:rPr>
          <w:sz w:val="32"/>
        </w:rPr>
        <w:fldChar w:fldCharType="begin"/>
      </w:r>
      <w:r w:rsidRPr="00CD1FE8">
        <w:rPr>
          <w:sz w:val="32"/>
        </w:rPr>
        <w:instrText xml:space="preserve"> REF _Ref452968788 \h  \* MERGEFORMAT </w:instrText>
      </w:r>
      <w:r w:rsidRPr="00CD1FE8">
        <w:rPr>
          <w:sz w:val="32"/>
        </w:rPr>
      </w:r>
      <w:r w:rsidRPr="00CD1FE8">
        <w:rPr>
          <w:sz w:val="32"/>
        </w:rPr>
        <w:fldChar w:fldCharType="separate"/>
      </w:r>
      <w:r w:rsidRPr="00CD1FE8">
        <w:rPr>
          <w:rFonts w:hint="eastAsia"/>
          <w:sz w:val="24"/>
        </w:rPr>
        <w:t>图</w:t>
      </w:r>
      <w:r w:rsidRPr="00CD1FE8">
        <w:rPr>
          <w:rFonts w:hint="eastAsia"/>
          <w:sz w:val="24"/>
        </w:rPr>
        <w:t xml:space="preserve"> </w:t>
      </w:r>
      <w:r w:rsidRPr="00CD1FE8">
        <w:rPr>
          <w:noProof/>
          <w:sz w:val="24"/>
        </w:rPr>
        <w:t>1</w:t>
      </w:r>
      <w:r w:rsidRPr="00CD1FE8">
        <w:rPr>
          <w:sz w:val="24"/>
        </w:rPr>
        <w:noBreakHyphen/>
      </w:r>
      <w:r w:rsidRPr="00CD1FE8">
        <w:rPr>
          <w:noProof/>
          <w:sz w:val="24"/>
        </w:rPr>
        <w:t>1</w:t>
      </w:r>
      <w:r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20BFC67C" w14:textId="77777777" w:rsidR="0033608D" w:rsidRDefault="0033608D">
      <w:pPr>
        <w:pStyle w:val="Heading2"/>
      </w:pPr>
      <w:bookmarkStart w:id="47" w:name="_Toc452681256"/>
      <w:bookmarkStart w:id="48" w:name="_Toc452986321"/>
      <w:r>
        <w:rPr>
          <w:rFonts w:hint="eastAsia"/>
        </w:rPr>
        <w:t>论文结构</w:t>
      </w:r>
      <w:bookmarkEnd w:id="47"/>
      <w:bookmarkEnd w:id="48"/>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616264E1" w14:textId="3257B78C" w:rsidR="00C539A9" w:rsidRPr="00D9107E" w:rsidRDefault="00C539A9" w:rsidP="00C539A9">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1CE71693" w14:textId="4281EC13" w:rsidR="00C539A9" w:rsidRPr="00D9107E" w:rsidRDefault="00C539A9" w:rsidP="00C539A9">
      <w:pPr>
        <w:ind w:firstLine="418"/>
        <w:rPr>
          <w:b/>
        </w:rPr>
      </w:pPr>
      <w:r w:rsidRPr="00D9107E">
        <w:rPr>
          <w:b/>
        </w:rPr>
        <w:fldChar w:fldCharType="begin"/>
      </w:r>
      <w:r w:rsidRPr="00D9107E">
        <w:rPr>
          <w:b/>
        </w:rPr>
        <w:instrText xml:space="preserve"> REF _Ref452967000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5</w:t>
      </w:r>
      <w:r w:rsidRPr="00D9107E">
        <w:rPr>
          <w:rFonts w:hint="eastAsia"/>
          <w:b/>
        </w:rPr>
        <w:t>章</w:t>
      </w:r>
      <w:r w:rsidRPr="00D9107E">
        <w:rPr>
          <w:b/>
        </w:rPr>
        <w:fldChar w:fldCharType="end"/>
      </w:r>
      <w:r w:rsidR="00A61011" w:rsidRPr="00A61011">
        <w:t xml:space="preserve"> </w:t>
      </w:r>
      <w:r w:rsidR="003955CE">
        <w:t>多物体追踪算法，</w:t>
      </w:r>
      <w:r w:rsidR="00A61011">
        <w:rPr>
          <w:rFonts w:hint="eastAsia"/>
        </w:rPr>
        <w:t>在</w:t>
      </w:r>
      <w:r w:rsidR="00A61011">
        <w:t>行人数据集</w:t>
      </w:r>
      <w:r w:rsidR="00F85FA8">
        <w:t>MOT15</w:t>
      </w:r>
      <w:r w:rsidR="00DA4E79">
        <w:fldChar w:fldCharType="begin"/>
      </w:r>
      <w:r w:rsidR="00DA4E79">
        <w:instrText xml:space="preserve"> REF _Ref452967667 \n \h </w:instrText>
      </w:r>
      <w:r w:rsidR="00DA4E79">
        <w:fldChar w:fldCharType="separate"/>
      </w:r>
      <w:r w:rsidR="00DA4E79">
        <w:t>[1]</w:t>
      </w:r>
      <w:r w:rsidR="00DA4E79">
        <w:fldChar w:fldCharType="end"/>
      </w:r>
      <w:r w:rsidR="003955CE">
        <w:t>上</w:t>
      </w:r>
      <w:r w:rsidR="003955CE">
        <w:rPr>
          <w:rFonts w:hint="eastAsia"/>
        </w:rPr>
        <w:t>如何</w:t>
      </w:r>
      <w:r w:rsidR="003955CE">
        <w:t>训练及应用</w:t>
      </w:r>
    </w:p>
    <w:p w14:paraId="57FC000B" w14:textId="7AEB11AA" w:rsidR="00C539A9" w:rsidRPr="00D9107E" w:rsidRDefault="00C539A9" w:rsidP="00C539A9">
      <w:pPr>
        <w:ind w:firstLine="418"/>
        <w:rPr>
          <w:b/>
        </w:rPr>
      </w:pPr>
      <w:r w:rsidRPr="00D9107E">
        <w:rPr>
          <w:b/>
        </w:rPr>
        <w:fldChar w:fldCharType="begin"/>
      </w:r>
      <w:r w:rsidRPr="00D9107E">
        <w:rPr>
          <w:b/>
        </w:rPr>
        <w:instrText xml:space="preserve"> REF _Ref452967002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6</w:t>
      </w:r>
      <w:r w:rsidRPr="00D9107E">
        <w:rPr>
          <w:rFonts w:hint="eastAsia"/>
          <w:b/>
        </w:rPr>
        <w:t>章</w:t>
      </w:r>
      <w:r w:rsidRPr="00D9107E">
        <w:rPr>
          <w:b/>
        </w:rPr>
        <w:fldChar w:fldCharType="end"/>
      </w:r>
      <w:r w:rsidR="00C91FAC" w:rsidRPr="00C91FAC">
        <w:t xml:space="preserve"> </w:t>
      </w:r>
      <w:r w:rsidR="003955CE">
        <w:t>对实验结果进行阐述</w:t>
      </w:r>
    </w:p>
    <w:p w14:paraId="1483795C" w14:textId="670AC791" w:rsidR="002C1D90" w:rsidRPr="00D9107E" w:rsidRDefault="00C539A9" w:rsidP="00C539A9">
      <w:pPr>
        <w:ind w:firstLine="418"/>
        <w:rPr>
          <w:b/>
        </w:rPr>
      </w:pPr>
      <w:r w:rsidRPr="00D9107E">
        <w:rPr>
          <w:b/>
        </w:rPr>
        <w:fldChar w:fldCharType="begin"/>
      </w:r>
      <w:r w:rsidRPr="00D9107E">
        <w:rPr>
          <w:b/>
        </w:rPr>
        <w:instrText xml:space="preserve"> REF _Ref452967003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7</w:t>
      </w:r>
      <w:r w:rsidRPr="00D9107E">
        <w:rPr>
          <w:rFonts w:hint="eastAsia"/>
          <w:b/>
        </w:rPr>
        <w:t>章</w:t>
      </w:r>
      <w:r w:rsidRPr="00D9107E">
        <w:rPr>
          <w:b/>
        </w:rPr>
        <w:fldChar w:fldCharType="end"/>
      </w:r>
      <w:r w:rsidR="003955CE" w:rsidRPr="003955CE">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49" w:name="_Toc452681257"/>
      <w:bookmarkStart w:id="50" w:name="_Ref452966971"/>
      <w:bookmarkStart w:id="51" w:name="_Ref452966993"/>
      <w:bookmarkStart w:id="52" w:name="_Toc452986322"/>
      <w:r w:rsidR="00B93BD9">
        <w:lastRenderedPageBreak/>
        <w:t>现有</w:t>
      </w:r>
      <w:r w:rsidR="00B93BD9">
        <w:rPr>
          <w:rFonts w:hint="eastAsia"/>
        </w:rPr>
        <w:t>物体追踪</w:t>
      </w:r>
      <w:r>
        <w:t>方法概述</w:t>
      </w:r>
      <w:bookmarkEnd w:id="49"/>
      <w:bookmarkEnd w:id="50"/>
      <w:bookmarkEnd w:id="51"/>
      <w:bookmarkEnd w:id="52"/>
    </w:p>
    <w:p w14:paraId="13A51C1D" w14:textId="77777777" w:rsidR="00B93BD9" w:rsidRDefault="00B93BD9" w:rsidP="00B93BD9">
      <w:pPr>
        <w:pStyle w:val="Heading2"/>
      </w:pPr>
      <w:bookmarkStart w:id="53" w:name="_Toc452986323"/>
      <w:r>
        <w:t>传统方法</w:t>
      </w:r>
      <w:bookmarkEnd w:id="53"/>
    </w:p>
    <w:p w14:paraId="0716312F" w14:textId="77777777" w:rsidR="005B7778" w:rsidRPr="005B7778" w:rsidRDefault="005B7778" w:rsidP="005B7778"/>
    <w:p w14:paraId="40343444" w14:textId="01F9BAC4" w:rsidR="00B93BD9" w:rsidRPr="00B93BD9" w:rsidRDefault="00B93BD9" w:rsidP="00B93BD9">
      <w:pPr>
        <w:pStyle w:val="Heading2"/>
      </w:pPr>
      <w:bookmarkStart w:id="54" w:name="_Toc452986324"/>
      <w:r>
        <w:rPr>
          <w:rFonts w:hint="eastAsia"/>
        </w:rPr>
        <w:t>深度</w:t>
      </w:r>
      <w:r>
        <w:t>学习方法</w:t>
      </w:r>
      <w:bookmarkEnd w:id="54"/>
    </w:p>
    <w:p w14:paraId="3E315ED0" w14:textId="77777777" w:rsidR="00B942FD" w:rsidRDefault="00B942FD" w:rsidP="00B942FD"/>
    <w:p w14:paraId="070F148D" w14:textId="77777777" w:rsidR="00B942FD" w:rsidRPr="00B942FD" w:rsidRDefault="00B942FD" w:rsidP="00B942FD">
      <w:pPr>
        <w:sectPr w:rsidR="00B942FD" w:rsidRPr="00B942FD" w:rsidSect="00DA0DC9">
          <w:headerReference w:type="even" r:id="rId22"/>
          <w:headerReference w:type="default" r:id="rId23"/>
          <w:footerReference w:type="default" r:id="rId24"/>
          <w:headerReference w:type="first" r:id="rId25"/>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55" w:name="_Ref452966995"/>
      <w:bookmarkStart w:id="56" w:name="_Toc452681259"/>
      <w:bookmarkStart w:id="57" w:name="_Toc132604443"/>
      <w:bookmarkStart w:id="58" w:name="_Toc132604824"/>
      <w:bookmarkStart w:id="59" w:name="_Toc452986325"/>
      <w:r>
        <w:lastRenderedPageBreak/>
        <w:t>单</w:t>
      </w:r>
      <w:r w:rsidR="00FF4089">
        <w:t>物体追踪</w:t>
      </w:r>
      <w:r>
        <w:t>算法</w:t>
      </w:r>
      <w:bookmarkEnd w:id="55"/>
      <w:bookmarkEnd w:id="59"/>
    </w:p>
    <w:p w14:paraId="4FEB0DD4" w14:textId="0AD6ECAD" w:rsidR="00E35088" w:rsidRDefault="00E35088" w:rsidP="00E35088">
      <w:pPr>
        <w:pStyle w:val="Heading2"/>
      </w:pPr>
      <w:bookmarkStart w:id="60" w:name="_Toc452986326"/>
      <w:r>
        <w:rPr>
          <w:rFonts w:hint="eastAsia"/>
        </w:rPr>
        <w:t>概述</w:t>
      </w:r>
      <w:bookmarkEnd w:id="60"/>
    </w:p>
    <w:p w14:paraId="0B59896E" w14:textId="1A742067" w:rsidR="00FF4089" w:rsidRDefault="00FF4089" w:rsidP="00FF4089">
      <w:commentRangeStart w:id="61"/>
      <w:r>
        <w:rPr>
          <w:rFonts w:hint="eastAsia"/>
        </w:rPr>
        <w:t>本章</w:t>
      </w:r>
      <w:r>
        <w:t>主要</w:t>
      </w:r>
      <w:r>
        <w:rPr>
          <w:rFonts w:hint="eastAsia"/>
        </w:rPr>
        <w:t>介绍</w:t>
      </w:r>
      <w:r>
        <w:t>了</w:t>
      </w:r>
      <w:r w:rsidR="004E0D04">
        <w:t>如何</w:t>
      </w:r>
      <w:r w:rsidR="004E0D04">
        <w:rPr>
          <w:rFonts w:hint="eastAsia"/>
        </w:rPr>
        <w:t>解决</w:t>
      </w:r>
      <w:r w:rsidR="004E0D04">
        <w:t>单物体追踪任务</w:t>
      </w:r>
      <w:commentRangeEnd w:id="61"/>
      <w:r w:rsidR="0013532C">
        <w:rPr>
          <w:rStyle w:val="CommentReference"/>
        </w:rPr>
        <w:commentReference w:id="61"/>
      </w:r>
      <w:r w:rsidR="004E0D04">
        <w:t>，</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0E1249CE" w:rsidR="0047588F" w:rsidRPr="00FF4089" w:rsidRDefault="00466978" w:rsidP="00FF4089">
      <w:r>
        <w:rPr>
          <w:noProof/>
          <w:lang w:eastAsia="en-US"/>
        </w:rPr>
        <mc:AlternateContent>
          <mc:Choice Requires="wps">
            <w:drawing>
              <wp:anchor distT="0" distB="0" distL="114300" distR="114300" simplePos="0" relativeHeight="251683840" behindDoc="0" locked="0" layoutInCell="1" allowOverlap="1" wp14:anchorId="6EA60C98" wp14:editId="0B5A85AC">
                <wp:simplePos x="0" y="0"/>
                <wp:positionH relativeFrom="column">
                  <wp:posOffset>0</wp:posOffset>
                </wp:positionH>
                <wp:positionV relativeFrom="paragraph">
                  <wp:posOffset>4659630</wp:posOffset>
                </wp:positionV>
                <wp:extent cx="5328285" cy="452120"/>
                <wp:effectExtent l="0" t="0" r="0" b="0"/>
                <wp:wrapThrough wrapText="bothSides">
                  <wp:wrapPolygon edited="0">
                    <wp:start x="0" y="0"/>
                    <wp:lineTo x="0" y="20571"/>
                    <wp:lineTo x="21520" y="20571"/>
                    <wp:lineTo x="2152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6BEB78A0" w14:textId="6D5D6402" w:rsidR="00680E03" w:rsidRPr="00D77308" w:rsidRDefault="00680E03" w:rsidP="00466978">
                            <w:pPr>
                              <w:pStyle w:val="Caption"/>
                              <w:rPr>
                                <w:rFonts w:ascii="Times New Roman" w:hAnsi="Times New Roman" w:cs="Times New Roman"/>
                              </w:rPr>
                            </w:pPr>
                            <w:bookmarkStart w:id="62" w:name="_Ref452972341"/>
                            <w:bookmarkStart w:id="63" w:name="_Toc4529863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63"/>
                            <w:r>
                              <w:fldChar w:fldCharType="end"/>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60C98" id="Text_x0020_Box_x0020_17" o:spid="_x0000_s1027" type="#_x0000_t202" style="position:absolute;left:0;text-align:left;margin-left:0;margin-top:366.9pt;width:419.55pt;height:35.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" stroked="f">
                <v:textbox style="mso-fit-shape-to-text:t" inset="0,0,0,0">
                  <w:txbxContent>
                    <w:p w14:paraId="6BEB78A0" w14:textId="6D5D6402" w:rsidR="00680E03" w:rsidRPr="00D77308" w:rsidRDefault="00680E03" w:rsidP="00466978">
                      <w:pPr>
                        <w:pStyle w:val="Caption"/>
                        <w:rPr>
                          <w:rFonts w:ascii="Times New Roman" w:hAnsi="Times New Roman" w:cs="Times New Roman"/>
                        </w:rPr>
                      </w:pPr>
                      <w:bookmarkStart w:id="64" w:name="_Ref452972341"/>
                      <w:bookmarkStart w:id="65" w:name="_Toc4529863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65"/>
                      <w:r>
                        <w:fldChar w:fldCharType="end"/>
                      </w:r>
                      <w:bookmarkEnd w:id="64"/>
                    </w:p>
                  </w:txbxContent>
                </v:textbox>
                <w10:wrap type="through"/>
              </v:shape>
            </w:pict>
          </mc:Fallback>
        </mc:AlternateContent>
      </w:r>
      <w:r w:rsidRPr="00466978">
        <w:rPr>
          <w:noProof/>
          <w:lang w:eastAsia="en-US"/>
        </w:rPr>
        <w:drawing>
          <wp:anchor distT="0" distB="0" distL="114300" distR="114300" simplePos="0" relativeHeight="251681792" behindDoc="0" locked="0" layoutInCell="1" allowOverlap="1" wp14:anchorId="744B12A4" wp14:editId="2AC6DE5E">
            <wp:simplePos x="0" y="0"/>
            <wp:positionH relativeFrom="column">
              <wp:posOffset>0</wp:posOffset>
            </wp:positionH>
            <wp:positionV relativeFrom="paragraph">
              <wp:posOffset>1617345</wp:posOffset>
            </wp:positionV>
            <wp:extent cx="5328285" cy="2985135"/>
            <wp:effectExtent l="0" t="0" r="5715" b="12065"/>
            <wp:wrapThrough wrapText="bothSides">
              <wp:wrapPolygon edited="0">
                <wp:start x="0" y="0"/>
                <wp:lineTo x="0" y="21504"/>
                <wp:lineTo x="21520" y="21504"/>
                <wp:lineTo x="2152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7588F">
        <w:t>本章首先介绍了公开的单物体追踪数据集</w:t>
      </w:r>
      <w:r w:rsidR="0047588F">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06A0CD90" w:rsidR="00E35088" w:rsidRDefault="00E35088" w:rsidP="00E35088">
      <w:pPr>
        <w:pStyle w:val="Heading2"/>
      </w:pPr>
      <w:bookmarkStart w:id="66" w:name="_Toc452986327"/>
      <w:r>
        <w:t>数据来源</w:t>
      </w:r>
      <w:bookmarkEnd w:id="66"/>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67" w:name="_Toc452986328"/>
      <w:commentRangeStart w:id="68"/>
      <w:r>
        <w:t>粒子</w:t>
      </w:r>
      <w:r>
        <w:rPr>
          <w:rFonts w:ascii="SimSun" w:eastAsia="SimSun" w:hAnsi="SimSun" w:cs="SimSun"/>
        </w:rPr>
        <w:t>滤</w:t>
      </w:r>
      <w:r>
        <w:t>波</w:t>
      </w:r>
      <w:commentRangeEnd w:id="68"/>
      <w:r w:rsidR="00B82280">
        <w:rPr>
          <w:rStyle w:val="CommentReference"/>
          <w:rFonts w:ascii="Times New Roman" w:eastAsia="宋体" w:hAnsi="Times New Roman"/>
          <w:bCs w:val="0"/>
        </w:rPr>
        <w:commentReference w:id="68"/>
      </w:r>
      <w:bookmarkEnd w:id="67"/>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69" w:name="_Ref452976749"/>
      <w:bookmarkStart w:id="70" w:name="_Toc452986329"/>
      <w:r>
        <w:rPr>
          <w:rFonts w:hint="eastAsia"/>
        </w:rPr>
        <w:t>蒙特卡洛</w:t>
      </w:r>
      <w:r>
        <w:t>粒子</w:t>
      </w:r>
      <w:r>
        <w:rPr>
          <w:rFonts w:ascii="SimSun" w:eastAsia="SimSun" w:hAnsi="SimSun" w:cs="SimSun"/>
        </w:rPr>
        <w:t>滤</w:t>
      </w:r>
      <w:r>
        <w:t>波</w:t>
      </w:r>
      <w:bookmarkEnd w:id="69"/>
      <w:bookmarkEnd w:id="70"/>
    </w:p>
    <w:p w14:paraId="34CC0E1F" w14:textId="1973BD41" w:rsidR="00FE2CDA" w:rsidRPr="00FE2CDA" w:rsidRDefault="007F6998" w:rsidP="00FE2CDA">
      <w:pPr>
        <w:pStyle w:val="Caption"/>
        <w:ind w:left="418" w:firstLine="418"/>
        <w:jc w:val="left"/>
        <w:rPr>
          <w:sz w:val="24"/>
        </w:rPr>
      </w:pPr>
      <w:r>
        <w:rPr>
          <w:noProof/>
          <w:lang w:eastAsia="en-US"/>
        </w:rPr>
        <mc:AlternateContent>
          <mc:Choice Requires="wps">
            <w:drawing>
              <wp:anchor distT="0" distB="0" distL="114300" distR="114300" simplePos="0" relativeHeight="251686912" behindDoc="0" locked="0" layoutInCell="1" allowOverlap="1" wp14:anchorId="16941C8B" wp14:editId="2A4D8F8C">
                <wp:simplePos x="0" y="0"/>
                <wp:positionH relativeFrom="column">
                  <wp:posOffset>291465</wp:posOffset>
                </wp:positionH>
                <wp:positionV relativeFrom="paragraph">
                  <wp:posOffset>3822065</wp:posOffset>
                </wp:positionV>
                <wp:extent cx="4949825" cy="452120"/>
                <wp:effectExtent l="0" t="0" r="3175" b="5080"/>
                <wp:wrapThrough wrapText="bothSides">
                  <wp:wrapPolygon edited="0">
                    <wp:start x="0" y="0"/>
                    <wp:lineTo x="0" y="20629"/>
                    <wp:lineTo x="21503" y="20629"/>
                    <wp:lineTo x="21503"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4949825" cy="452120"/>
                        </a:xfrm>
                        <a:prstGeom prst="rect">
                          <a:avLst/>
                        </a:prstGeom>
                        <a:solidFill>
                          <a:prstClr val="white"/>
                        </a:solidFill>
                        <a:ln>
                          <a:noFill/>
                        </a:ln>
                        <a:effectLst/>
                      </wps:spPr>
                      <wps:txbx>
                        <w:txbxContent>
                          <w:p w14:paraId="72D1715E" w14:textId="0E3F21F5" w:rsidR="00680E03" w:rsidRPr="00126D04" w:rsidRDefault="00680E03" w:rsidP="00C61D6F">
                            <w:pPr>
                              <w:pStyle w:val="Caption"/>
                              <w:rPr>
                                <w:rFonts w:eastAsia="黑体" w:cs="Times New Roman"/>
                                <w:bCs/>
                              </w:rPr>
                            </w:pPr>
                            <w:bookmarkStart w:id="71" w:name="_Ref452972699"/>
                            <w:bookmarkStart w:id="72" w:name="_Toc452986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72"/>
                            <w:r>
                              <w:fldChar w:fldCharType="end"/>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41C8B" id="Text_x0020_Box_x0020_20" o:spid="_x0000_s1028" type="#_x0000_t202" style="position:absolute;left:0;text-align:left;margin-left:22.95pt;margin-top:300.95pt;width:389.75pt;height:35.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" stroked="f">
                <v:textbox style="mso-fit-shape-to-text:t" inset="0,0,0,0">
                  <w:txbxContent>
                    <w:p w14:paraId="72D1715E" w14:textId="0E3F21F5" w:rsidR="00680E03" w:rsidRPr="00126D04" w:rsidRDefault="00680E03" w:rsidP="00C61D6F">
                      <w:pPr>
                        <w:pStyle w:val="Caption"/>
                        <w:rPr>
                          <w:rFonts w:eastAsia="黑体" w:cs="Times New Roman"/>
                          <w:bCs/>
                        </w:rPr>
                      </w:pPr>
                      <w:bookmarkStart w:id="73" w:name="_Ref452972699"/>
                      <w:bookmarkStart w:id="74" w:name="_Toc452986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74"/>
                      <w:r>
                        <w:fldChar w:fldCharType="end"/>
                      </w:r>
                      <w:bookmarkEnd w:id="73"/>
                    </w:p>
                  </w:txbxContent>
                </v:textbox>
                <w10:wrap type="through"/>
              </v:shape>
            </w:pict>
          </mc:Fallback>
        </mc:AlternateContent>
      </w:r>
      <w:r w:rsidRPr="00C61D6F">
        <w:rPr>
          <w:noProof/>
          <w:lang w:eastAsia="en-US"/>
        </w:rPr>
        <w:drawing>
          <wp:anchor distT="0" distB="0" distL="114300" distR="114300" simplePos="0" relativeHeight="251684864" behindDoc="0" locked="0" layoutInCell="1" allowOverlap="1" wp14:anchorId="17367BCB" wp14:editId="7C88A7B3">
            <wp:simplePos x="0" y="0"/>
            <wp:positionH relativeFrom="column">
              <wp:posOffset>291465</wp:posOffset>
            </wp:positionH>
            <wp:positionV relativeFrom="paragraph">
              <wp:posOffset>800312</wp:posOffset>
            </wp:positionV>
            <wp:extent cx="4949825" cy="2928620"/>
            <wp:effectExtent l="0" t="0" r="3175" b="0"/>
            <wp:wrapThrough wrapText="bothSides">
              <wp:wrapPolygon edited="0">
                <wp:start x="0" y="0"/>
                <wp:lineTo x="0" y="21356"/>
                <wp:lineTo x="21503" y="21356"/>
                <wp:lineTo x="2150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75" w:name="_Toc452986330"/>
      <w:r>
        <w:t>直方图均衡</w:t>
      </w:r>
      <w:bookmarkEnd w:id="75"/>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7BF4A8E4" w:rsidR="00F6073A" w:rsidRDefault="00A46F43" w:rsidP="00F6073A">
      <w:pPr>
        <w:pStyle w:val="Heading3"/>
      </w:pPr>
      <w:bookmarkStart w:id="76" w:name="_Toc452986331"/>
      <w:r>
        <w:rPr>
          <w:rFonts w:hint="eastAsia"/>
        </w:rPr>
        <w:t>实验过程</w:t>
      </w:r>
      <w:bookmarkEnd w:id="76"/>
    </w:p>
    <w:p w14:paraId="0DDC7A0B" w14:textId="20992A26" w:rsidR="00A46F43" w:rsidRDefault="00A46F43" w:rsidP="00E245B2">
      <w:pPr>
        <w:ind w:left="382"/>
      </w:pPr>
      <w:commentRangeStart w:id="77"/>
      <w:r>
        <w:rPr>
          <w:rFonts w:hint="eastAsia"/>
        </w:rPr>
        <w:t>本章</w:t>
      </w:r>
      <w:commentRangeEnd w:id="77"/>
      <w:r w:rsidR="00022158">
        <w:rPr>
          <w:rStyle w:val="CommentReference"/>
        </w:rPr>
        <w:commentReference w:id="77"/>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4AD6D95E" w:rsidR="000618B0" w:rsidRDefault="00642DFA" w:rsidP="004D2F81">
      <w:pPr>
        <w:ind w:left="382"/>
      </w:pPr>
      <w:r>
        <w:rPr>
          <w:noProof/>
          <w:lang w:eastAsia="en-US"/>
        </w:rPr>
        <w:lastRenderedPageBreak/>
        <mc:AlternateContent>
          <mc:Choice Requires="wps">
            <w:drawing>
              <wp:anchor distT="0" distB="0" distL="114300" distR="114300" simplePos="0" relativeHeight="251689984" behindDoc="0" locked="0" layoutInCell="1" allowOverlap="1" wp14:anchorId="026B2072" wp14:editId="289E2D56">
                <wp:simplePos x="0" y="0"/>
                <wp:positionH relativeFrom="column">
                  <wp:posOffset>358775</wp:posOffset>
                </wp:positionH>
                <wp:positionV relativeFrom="paragraph">
                  <wp:posOffset>3794314</wp:posOffset>
                </wp:positionV>
                <wp:extent cx="5328285" cy="452120"/>
                <wp:effectExtent l="0" t="0" r="5715" b="5080"/>
                <wp:wrapSquare wrapText="bothSides"/>
                <wp:docPr id="22" name="Text Box 22"/>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061015F6" w14:textId="001AA30E" w:rsidR="00680E03" w:rsidRPr="005C52DD" w:rsidRDefault="00680E03" w:rsidP="00F6073A">
                            <w:pPr>
                              <w:pStyle w:val="Caption"/>
                              <w:rPr>
                                <w:rFonts w:eastAsia="黑体" w:cs="Times New Roman"/>
                                <w:bCs/>
                                <w:sz w:val="28"/>
                                <w:szCs w:val="32"/>
                              </w:rPr>
                            </w:pPr>
                            <w:bookmarkStart w:id="78" w:name="_Ref452974342"/>
                            <w:bookmarkStart w:id="79" w:name="_Toc452986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79"/>
                            <w:r>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B2072" id="Text_x0020_Box_x0020_22" o:spid="_x0000_s1029" type="#_x0000_t202" style="position:absolute;left:0;text-align:left;margin-left:28.25pt;margin-top:298.75pt;width:419.55pt;height:35.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" stroked="f">
                <v:textbox style="mso-fit-shape-to-text:t" inset="0,0,0,0">
                  <w:txbxContent>
                    <w:p w14:paraId="061015F6" w14:textId="001AA30E" w:rsidR="00680E03" w:rsidRPr="005C52DD" w:rsidRDefault="00680E03" w:rsidP="00F6073A">
                      <w:pPr>
                        <w:pStyle w:val="Caption"/>
                        <w:rPr>
                          <w:rFonts w:eastAsia="黑体" w:cs="Times New Roman"/>
                          <w:bCs/>
                          <w:sz w:val="28"/>
                          <w:szCs w:val="32"/>
                        </w:rPr>
                      </w:pPr>
                      <w:bookmarkStart w:id="80" w:name="_Ref452974342"/>
                      <w:bookmarkStart w:id="81" w:name="_Toc452986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81"/>
                      <w:r>
                        <w:fldChar w:fldCharType="end"/>
                      </w:r>
                      <w:bookmarkEnd w:id="80"/>
                    </w:p>
                  </w:txbxContent>
                </v:textbox>
                <w10:wrap type="square"/>
              </v:shape>
            </w:pict>
          </mc:Fallback>
        </mc:AlternateContent>
      </w:r>
      <w:r>
        <w:rPr>
          <w:noProof/>
          <w:lang w:eastAsia="en-US"/>
        </w:rPr>
        <mc:AlternateContent>
          <mc:Choice Requires="wps">
            <w:drawing>
              <wp:anchor distT="0" distB="0" distL="114300" distR="114300" simplePos="0" relativeHeight="251706368" behindDoc="0" locked="0" layoutInCell="1" allowOverlap="1" wp14:anchorId="2F5DC73D" wp14:editId="4A2D2DD4">
                <wp:simplePos x="0" y="0"/>
                <wp:positionH relativeFrom="column">
                  <wp:posOffset>1400175</wp:posOffset>
                </wp:positionH>
                <wp:positionV relativeFrom="paragraph">
                  <wp:posOffset>7178040</wp:posOffset>
                </wp:positionV>
                <wp:extent cx="3462655" cy="452120"/>
                <wp:effectExtent l="0" t="0" r="0" b="5080"/>
                <wp:wrapTopAndBottom/>
                <wp:docPr id="38" name="Text Box 38"/>
                <wp:cNvGraphicFramePr/>
                <a:graphic xmlns:a="http://schemas.openxmlformats.org/drawingml/2006/main">
                  <a:graphicData uri="http://schemas.microsoft.com/office/word/2010/wordprocessingShape">
                    <wps:wsp>
                      <wps:cNvSpPr txBox="1"/>
                      <wps:spPr>
                        <a:xfrm>
                          <a:off x="0" y="0"/>
                          <a:ext cx="3462655" cy="452120"/>
                        </a:xfrm>
                        <a:prstGeom prst="rect">
                          <a:avLst/>
                        </a:prstGeom>
                        <a:solidFill>
                          <a:prstClr val="white"/>
                        </a:solidFill>
                        <a:ln>
                          <a:noFill/>
                        </a:ln>
                        <a:effectLst/>
                      </wps:spPr>
                      <wps:txbx>
                        <w:txbxContent>
                          <w:p w14:paraId="1055E8F6" w14:textId="6FEAC02C" w:rsidR="00680E03" w:rsidRPr="00855CA1" w:rsidRDefault="00680E03" w:rsidP="00642DFA">
                            <w:pPr>
                              <w:pStyle w:val="Caption"/>
                              <w:rPr>
                                <w:rFonts w:ascii="Times New Roman" w:hAnsi="Times New Roman" w:cs="Times New Roman"/>
                                <w:noProof/>
                                <w:lang w:eastAsia="en-US"/>
                              </w:rPr>
                            </w:pPr>
                            <w:bookmarkStart w:id="82" w:name="_Ref452984288"/>
                            <w:bookmarkStart w:id="83" w:name="_Toc4529862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83"/>
                            <w: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DC73D" id="Text_x0020_Box_x0020_38" o:spid="_x0000_s1030" type="#_x0000_t202" style="position:absolute;left:0;text-align:left;margin-left:110.25pt;margin-top:565.2pt;width:272.65pt;height:35.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" stroked="f">
                <v:textbox style="mso-fit-shape-to-text:t" inset="0,0,0,0">
                  <w:txbxContent>
                    <w:p w14:paraId="1055E8F6" w14:textId="6FEAC02C" w:rsidR="00680E03" w:rsidRPr="00855CA1" w:rsidRDefault="00680E03" w:rsidP="00642DFA">
                      <w:pPr>
                        <w:pStyle w:val="Caption"/>
                        <w:rPr>
                          <w:rFonts w:ascii="Times New Roman" w:hAnsi="Times New Roman" w:cs="Times New Roman"/>
                          <w:noProof/>
                          <w:lang w:eastAsia="en-US"/>
                        </w:rPr>
                      </w:pPr>
                      <w:bookmarkStart w:id="84" w:name="_Ref452984288"/>
                      <w:bookmarkStart w:id="85" w:name="_Toc4529862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85"/>
                      <w:r>
                        <w:fldChar w:fldCharType="end"/>
                      </w:r>
                      <w:bookmarkEnd w:id="84"/>
                    </w:p>
                  </w:txbxContent>
                </v:textbox>
                <w10:wrap type="topAndBottom"/>
              </v:shape>
            </w:pict>
          </mc:Fallback>
        </mc:AlternateContent>
      </w:r>
      <w:r w:rsidR="00F77F7E">
        <w:rPr>
          <w:noProof/>
          <w:lang w:eastAsia="en-US"/>
        </w:rPr>
        <mc:AlternateContent>
          <mc:Choice Requires="wpg">
            <w:drawing>
              <wp:anchor distT="0" distB="0" distL="114300" distR="114300" simplePos="0" relativeHeight="251704320" behindDoc="0" locked="0" layoutInCell="1" allowOverlap="1" wp14:anchorId="490F270C" wp14:editId="26F5DCAA">
                <wp:simplePos x="0" y="0"/>
                <wp:positionH relativeFrom="column">
                  <wp:posOffset>1400515</wp:posOffset>
                </wp:positionH>
                <wp:positionV relativeFrom="paragraph">
                  <wp:posOffset>4941840</wp:posOffset>
                </wp:positionV>
                <wp:extent cx="3462975" cy="2181860"/>
                <wp:effectExtent l="0" t="0" r="0" b="2540"/>
                <wp:wrapTopAndBottom/>
                <wp:docPr id="36" name="Group 36"/>
                <wp:cNvGraphicFramePr/>
                <a:graphic xmlns:a="http://schemas.openxmlformats.org/drawingml/2006/main">
                  <a:graphicData uri="http://schemas.microsoft.com/office/word/2010/wordprocessingGroup">
                    <wpg:wgp>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wgp>
                  </a:graphicData>
                </a:graphic>
              </wp:anchor>
            </w:drawing>
          </mc:Choice>
          <mc:Fallback>
            <w:pict>
              <v:group w14:anchorId="0C20BED6" id="Group_x0020_36" o:spid="_x0000_s1026" style="position:absolute;margin-left:110.3pt;margin-top:389.1pt;width:272.7pt;height:171.8pt;z-index:251704320" coordsize="3462975,2181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34" o:spid="_x0000_s1027"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2" o:title="../../../../../Screen%20Shot%202016-06-06%20at%201.46.27%20pm.pn"/>
                  <v:path arrowok="t"/>
                </v:shape>
                <v:shape id="Picture_x0020_35" o:spid="_x0000_s1028"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3" o:title="../../../../../Screen%20Shot%202016-06-06%20at%201.47.26%20pm.pn"/>
                  <v:path arrowok="t"/>
                </v:shape>
                <w10:wrap type="topAndBottom"/>
              </v:group>
            </w:pict>
          </mc:Fallback>
        </mc:AlternateContent>
      </w:r>
      <w:r w:rsidR="000618B0" w:rsidRPr="00F6073A">
        <w:rPr>
          <w:noProof/>
          <w:lang w:eastAsia="en-US"/>
        </w:rPr>
        <w:drawing>
          <wp:anchor distT="0" distB="0" distL="114300" distR="114300" simplePos="0" relativeHeight="251687936" behindDoc="0" locked="0" layoutInCell="1" allowOverlap="1" wp14:anchorId="4D2437C5" wp14:editId="1D1F1363">
            <wp:simplePos x="0" y="0"/>
            <wp:positionH relativeFrom="column">
              <wp:posOffset>358775</wp:posOffset>
            </wp:positionH>
            <wp:positionV relativeFrom="paragraph">
              <wp:posOffset>82</wp:posOffset>
            </wp:positionV>
            <wp:extent cx="5328285" cy="3834130"/>
            <wp:effectExtent l="0" t="0" r="571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86" w:name="_Toc452986332"/>
      <w:r>
        <w:t>扩展</w:t>
      </w:r>
      <w:r>
        <w:t>MOT</w:t>
      </w:r>
      <w:bookmarkEnd w:id="86"/>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87" w:name="_Toc452986333"/>
      <w:r>
        <w:rPr>
          <w:rFonts w:hint="eastAsia"/>
        </w:rPr>
        <w:t>修改输出</w:t>
      </w:r>
      <w:r>
        <w:t>过程</w:t>
      </w:r>
      <w:bookmarkEnd w:id="87"/>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9765670" w:rsidR="00363B02" w:rsidRDefault="00363B02" w:rsidP="00363B02">
      <w:pPr>
        <w:ind w:left="382"/>
      </w:pPr>
      <w:r>
        <w:rPr>
          <w:rFonts w:hint="eastAsia"/>
        </w:rPr>
        <w:t>但这会</w:t>
      </w:r>
      <w:r>
        <w:t>引入新的问题</w:t>
      </w:r>
      <w:r>
        <w:t>——</w:t>
      </w:r>
      <w:r>
        <w:rPr>
          <w:rFonts w:hint="eastAsia"/>
        </w:rPr>
        <w:t>同一个</w:t>
      </w:r>
      <w:r>
        <w:t>物体</w:t>
      </w:r>
      <w:r>
        <w:rPr>
          <w:rFonts w:hint="eastAsia"/>
        </w:rPr>
        <w:t>内部往往</w:t>
      </w:r>
      <w:r>
        <w:t>存在多个</w:t>
      </w:r>
      <w:r>
        <w:rPr>
          <w:rFonts w:hint="eastAsia"/>
        </w:rPr>
        <w:t>粒子</w:t>
      </w:r>
      <w:r>
        <w:t>超过阈值，</w:t>
      </w:r>
      <w:r>
        <w:rPr>
          <w:rFonts w:hint="eastAsia"/>
        </w:rPr>
        <w:t>使得</w:t>
      </w:r>
      <w:r>
        <w:t>输出结果</w:t>
      </w:r>
      <w:r>
        <w:rPr>
          <w:rFonts w:hint="eastAsia"/>
        </w:rPr>
        <w:t>中</w:t>
      </w:r>
      <w:r>
        <w:t>存在多个包围盒对应同一个物体的情况。</w:t>
      </w:r>
      <w:r>
        <w:rPr>
          <w:rFonts w:hint="eastAsia"/>
        </w:rPr>
        <w:t>显然</w:t>
      </w:r>
      <w:r>
        <w:t>这样的情况是我们不愿意看到的，</w:t>
      </w:r>
      <w:r>
        <w:rPr>
          <w:rFonts w:hint="eastAsia"/>
        </w:rPr>
        <w:t>我们将在</w:t>
      </w:r>
      <w:r>
        <w:t>下一节讨论解决这种问题的方法。</w:t>
      </w:r>
    </w:p>
    <w:p w14:paraId="342A1667" w14:textId="4165CE7D" w:rsidR="00363B02" w:rsidRDefault="00642DFA" w:rsidP="00363B02">
      <w:pPr>
        <w:pStyle w:val="Heading3"/>
      </w:pPr>
      <w:bookmarkStart w:id="88" w:name="_Toc452986334"/>
      <w:r>
        <w:rPr>
          <w:noProof/>
          <w:lang w:eastAsia="en-US"/>
        </w:rPr>
        <mc:AlternateContent>
          <mc:Choice Requires="wps">
            <w:drawing>
              <wp:anchor distT="0" distB="0" distL="114300" distR="114300" simplePos="0" relativeHeight="251708416" behindDoc="0" locked="0" layoutInCell="1" allowOverlap="1" wp14:anchorId="79AF646D" wp14:editId="58ACB3B0">
                <wp:simplePos x="0" y="0"/>
                <wp:positionH relativeFrom="column">
                  <wp:posOffset>454025</wp:posOffset>
                </wp:positionH>
                <wp:positionV relativeFrom="paragraph">
                  <wp:posOffset>1731010</wp:posOffset>
                </wp:positionV>
                <wp:extent cx="4417060" cy="45212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4417060" cy="452120"/>
                        </a:xfrm>
                        <a:prstGeom prst="rect">
                          <a:avLst/>
                        </a:prstGeom>
                        <a:solidFill>
                          <a:prstClr val="white"/>
                        </a:solidFill>
                        <a:ln>
                          <a:noFill/>
                        </a:ln>
                        <a:effectLst/>
                      </wps:spPr>
                      <wps:txbx>
                        <w:txbxContent>
                          <w:p w14:paraId="4F2E61AB" w14:textId="6773CB36" w:rsidR="00680E03" w:rsidRPr="00015B28" w:rsidRDefault="00680E03" w:rsidP="00642DFA">
                            <w:pPr>
                              <w:pStyle w:val="Caption"/>
                              <w:rPr>
                                <w:rFonts w:eastAsia="黑体" w:cs="Times New Roman"/>
                                <w:bCs/>
                              </w:rPr>
                            </w:pPr>
                            <w:bookmarkStart w:id="89" w:name="_Ref452984336"/>
                            <w:bookmarkStart w:id="90" w:name="_Toc452986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90"/>
                            <w:r>
                              <w:fldChar w:fldCharType="end"/>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F646D" id="Text_x0020_Box_x0020_39" o:spid="_x0000_s1031" type="#_x0000_t202" style="position:absolute;left:0;text-align:left;margin-left:35.75pt;margin-top:136.3pt;width:347.8pt;height:35.6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" stroked="f">
                <v:textbox style="mso-fit-shape-to-text:t" inset="0,0,0,0">
                  <w:txbxContent>
                    <w:p w14:paraId="4F2E61AB" w14:textId="6773CB36" w:rsidR="00680E03" w:rsidRPr="00015B28" w:rsidRDefault="00680E03" w:rsidP="00642DFA">
                      <w:pPr>
                        <w:pStyle w:val="Caption"/>
                        <w:rPr>
                          <w:rFonts w:eastAsia="黑体" w:cs="Times New Roman"/>
                          <w:bCs/>
                        </w:rPr>
                      </w:pPr>
                      <w:bookmarkStart w:id="91" w:name="_Ref452984336"/>
                      <w:bookmarkStart w:id="92" w:name="_Toc452986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92"/>
                      <w:r>
                        <w:fldChar w:fldCharType="end"/>
                      </w:r>
                      <w:bookmarkEnd w:id="91"/>
                    </w:p>
                  </w:txbxContent>
                </v:textbox>
                <w10:wrap type="square"/>
              </v:shape>
            </w:pict>
          </mc:Fallback>
        </mc:AlternateContent>
      </w:r>
      <w:r w:rsidR="002259F3" w:rsidRPr="002259F3">
        <w:drawing>
          <wp:anchor distT="0" distB="0" distL="114300" distR="114300" simplePos="0" relativeHeight="251691008" behindDoc="0" locked="0" layoutInCell="1" allowOverlap="1" wp14:anchorId="37BC72E2" wp14:editId="794786CB">
            <wp:simplePos x="0" y="0"/>
            <wp:positionH relativeFrom="margin">
              <wp:align>center</wp:align>
            </wp:positionH>
            <wp:positionV relativeFrom="paragraph">
              <wp:posOffset>288290</wp:posOffset>
            </wp:positionV>
            <wp:extent cx="4417060" cy="1385570"/>
            <wp:effectExtent l="0" t="0" r="2540" b="1143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7060" cy="13855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60F5">
        <w:rPr>
          <w:rFonts w:hint="eastAsia"/>
        </w:rPr>
        <w:t>非</w:t>
      </w:r>
      <w:r w:rsidR="005560F5">
        <w:t>极大值抑制</w:t>
      </w:r>
      <w:r w:rsidR="005D25BD">
        <w:t>（</w:t>
      </w:r>
      <w:r w:rsidR="005D25BD">
        <w:t>NMS</w:t>
      </w:r>
      <w:r w:rsidR="005D25BD">
        <w:rPr>
          <w:rFonts w:hint="eastAsia"/>
        </w:rPr>
        <w:t>）</w:t>
      </w:r>
      <w:bookmarkEnd w:id="88"/>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r>
        <w:rPr>
          <w:sz w:val="24"/>
        </w:rPr>
        <w:t>bboxA</w:t>
      </w:r>
      <w:r>
        <w:rPr>
          <w:rFonts w:hint="eastAsia"/>
          <w:sz w:val="24"/>
        </w:rPr>
        <w:t>与</w:t>
      </w:r>
      <w:r>
        <w:rPr>
          <w:sz w:val="24"/>
        </w:rPr>
        <w:t>包围盒</w:t>
      </w:r>
      <w:r>
        <w:rPr>
          <w:sz w:val="24"/>
        </w:rPr>
        <w:t>bboxB</w:t>
      </w:r>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62C6949B" w:rsidR="00AA1D3D" w:rsidRDefault="00642DFA" w:rsidP="00AA1D3D">
      <w:pPr>
        <w:ind w:left="418" w:firstLine="418"/>
      </w:pPr>
      <w:r>
        <w:rPr>
          <w:noProof/>
          <w:lang w:eastAsia="en-US"/>
        </w:rPr>
        <w:lastRenderedPageBreak/>
        <mc:AlternateContent>
          <mc:Choice Requires="wps">
            <w:drawing>
              <wp:anchor distT="0" distB="0" distL="114300" distR="114300" simplePos="0" relativeHeight="251710464" behindDoc="0" locked="0" layoutInCell="1" allowOverlap="1" wp14:anchorId="2742F1CE" wp14:editId="77F900BF">
                <wp:simplePos x="0" y="0"/>
                <wp:positionH relativeFrom="column">
                  <wp:posOffset>847725</wp:posOffset>
                </wp:positionH>
                <wp:positionV relativeFrom="paragraph">
                  <wp:posOffset>3465830</wp:posOffset>
                </wp:positionV>
                <wp:extent cx="3619500" cy="452120"/>
                <wp:effectExtent l="0" t="0" r="12700" b="5080"/>
                <wp:wrapTopAndBottom/>
                <wp:docPr id="40" name="Text Box 40"/>
                <wp:cNvGraphicFramePr/>
                <a:graphic xmlns:a="http://schemas.openxmlformats.org/drawingml/2006/main">
                  <a:graphicData uri="http://schemas.microsoft.com/office/word/2010/wordprocessingShape">
                    <wps:wsp>
                      <wps:cNvSpPr txBox="1"/>
                      <wps:spPr>
                        <a:xfrm>
                          <a:off x="0" y="0"/>
                          <a:ext cx="3619500" cy="452120"/>
                        </a:xfrm>
                        <a:prstGeom prst="rect">
                          <a:avLst/>
                        </a:prstGeom>
                        <a:solidFill>
                          <a:prstClr val="white"/>
                        </a:solidFill>
                        <a:ln>
                          <a:noFill/>
                        </a:ln>
                        <a:effectLst/>
                      </wps:spPr>
                      <wps:txbx>
                        <w:txbxContent>
                          <w:p w14:paraId="2401218A" w14:textId="3F9FB925" w:rsidR="00680E03" w:rsidRPr="00086CC2" w:rsidRDefault="00680E03" w:rsidP="00642DFA">
                            <w:pPr>
                              <w:pStyle w:val="Caption"/>
                              <w:rPr>
                                <w:rFonts w:ascii="Times New Roman" w:hAnsi="Times New Roman" w:cs="Times New Roman"/>
                              </w:rPr>
                            </w:pPr>
                            <w:bookmarkStart w:id="93" w:name="_Ref452984361"/>
                            <w:bookmarkStart w:id="94" w:name="_Toc452986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94"/>
                            <w:r>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2F1CE" id="Text_x0020_Box_x0020_40" o:spid="_x0000_s1032" type="#_x0000_t202" style="position:absolute;left:0;text-align:left;margin-left:66.75pt;margin-top:272.9pt;width:285pt;height:35.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" stroked="f">
                <v:textbox style="mso-fit-shape-to-text:t" inset="0,0,0,0">
                  <w:txbxContent>
                    <w:p w14:paraId="2401218A" w14:textId="3F9FB925" w:rsidR="00680E03" w:rsidRPr="00086CC2" w:rsidRDefault="00680E03" w:rsidP="00642DFA">
                      <w:pPr>
                        <w:pStyle w:val="Caption"/>
                        <w:rPr>
                          <w:rFonts w:ascii="Times New Roman" w:hAnsi="Times New Roman" w:cs="Times New Roman"/>
                        </w:rPr>
                      </w:pPr>
                      <w:bookmarkStart w:id="95" w:name="_Ref452984361"/>
                      <w:bookmarkStart w:id="96" w:name="_Toc452986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96"/>
                      <w:r>
                        <w:fldChar w:fldCharType="end"/>
                      </w:r>
                      <w:bookmarkEnd w:id="95"/>
                    </w:p>
                  </w:txbxContent>
                </v:textbox>
                <w10:wrap type="topAndBottom"/>
              </v:shape>
            </w:pict>
          </mc:Fallback>
        </mc:AlternateContent>
      </w:r>
      <w:r w:rsidR="00AA1D3D" w:rsidRPr="0015154B">
        <w:drawing>
          <wp:anchor distT="0" distB="0" distL="114300" distR="114300" simplePos="0" relativeHeight="251692032" behindDoc="0" locked="0" layoutInCell="1" allowOverlap="1" wp14:anchorId="7A760CA3" wp14:editId="16734E25">
            <wp:simplePos x="0" y="0"/>
            <wp:positionH relativeFrom="margin">
              <wp:posOffset>847725</wp:posOffset>
            </wp:positionH>
            <wp:positionV relativeFrom="paragraph">
              <wp:posOffset>842645</wp:posOffset>
            </wp:positionV>
            <wp:extent cx="3619500" cy="2565400"/>
            <wp:effectExtent l="0" t="0" r="1270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a:graphicData>
            </a:graphic>
            <wp14:sizeRelH relativeFrom="page">
              <wp14:pctWidth>0</wp14:pctWidth>
            </wp14:sizeRelH>
            <wp14:sizeRelV relativeFrom="page">
              <wp14:pctHeight>0</wp14:pctHeight>
            </wp14:sizeRelV>
          </wp:anchor>
        </w:drawing>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fldChar w:fldCharType="begin"/>
      </w:r>
      <w:r>
        <w:instrText xml:space="preserve"> REF _Ref452984361 \h </w:instrText>
      </w:r>
      <w:r>
        <w:fldChar w:fldCharType="separate"/>
      </w:r>
      <w:r>
        <w:rPr>
          <w:rFonts w:hint="eastAsia"/>
        </w:rPr>
        <w:t>图</w:t>
      </w:r>
      <w:r>
        <w:rPr>
          <w:rFonts w:hint="eastAsia"/>
        </w:rPr>
        <w:t xml:space="preserve"> </w:t>
      </w:r>
      <w:r>
        <w:rPr>
          <w:noProof/>
        </w:rPr>
        <w:t>3</w:t>
      </w:r>
      <w:r>
        <w:noBreakHyphen/>
      </w:r>
      <w:r>
        <w:rPr>
          <w:noProof/>
        </w:rPr>
        <w:t>5</w:t>
      </w:r>
      <w:r>
        <w:fldChar w:fldCharType="end"/>
      </w:r>
      <w:r>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97"/>
      <w:r w:rsidR="0015154B">
        <w:rPr>
          <w:rFonts w:hint="eastAsia"/>
        </w:rPr>
        <w:t>后</w:t>
      </w:r>
      <w:r w:rsidR="0015154B">
        <w:t>的包围盒</w:t>
      </w:r>
      <w:commentRangeEnd w:id="97"/>
      <w:r w:rsidR="00A73D19">
        <w:rPr>
          <w:rStyle w:val="CommentReference"/>
        </w:rPr>
        <w:commentReference w:id="97"/>
      </w:r>
      <w:r w:rsidR="0015154B">
        <w:t>。</w:t>
      </w:r>
    </w:p>
    <w:p w14:paraId="0821C55D" w14:textId="767A0B97"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1B4B02EC" w:rsidR="00761F2B" w:rsidRDefault="00B64C25" w:rsidP="00761F2B">
      <w:pPr>
        <w:pStyle w:val="Heading3"/>
      </w:pPr>
      <w:bookmarkStart w:id="98" w:name="_Toc452986335"/>
      <w:r>
        <w:lastRenderedPageBreak/>
        <w:t>实验过程</w:t>
      </w:r>
      <w:bookmarkEnd w:id="98"/>
    </w:p>
    <w:p w14:paraId="121AD6B6" w14:textId="31AE98AC" w:rsidR="0015154B" w:rsidRDefault="00642DFA" w:rsidP="00741860">
      <w:pPr>
        <w:ind w:left="382"/>
      </w:pPr>
      <w:r>
        <w:rPr>
          <w:noProof/>
          <w:lang w:eastAsia="en-US"/>
        </w:rPr>
        <mc:AlternateContent>
          <mc:Choice Requires="wps">
            <w:drawing>
              <wp:anchor distT="0" distB="0" distL="114300" distR="114300" simplePos="0" relativeHeight="251712512" behindDoc="0" locked="0" layoutInCell="1" allowOverlap="1" wp14:anchorId="118A8870" wp14:editId="6F7E65E4">
                <wp:simplePos x="0" y="0"/>
                <wp:positionH relativeFrom="column">
                  <wp:posOffset>920750</wp:posOffset>
                </wp:positionH>
                <wp:positionV relativeFrom="paragraph">
                  <wp:posOffset>4475480</wp:posOffset>
                </wp:positionV>
                <wp:extent cx="3468370" cy="452120"/>
                <wp:effectExtent l="0" t="0" r="11430" b="5080"/>
                <wp:wrapTopAndBottom/>
                <wp:docPr id="41" name="Text Box 41"/>
                <wp:cNvGraphicFramePr/>
                <a:graphic xmlns:a="http://schemas.openxmlformats.org/drawingml/2006/main">
                  <a:graphicData uri="http://schemas.microsoft.com/office/word/2010/wordprocessingShape">
                    <wps:wsp>
                      <wps:cNvSpPr txBox="1"/>
                      <wps:spPr>
                        <a:xfrm>
                          <a:off x="0" y="0"/>
                          <a:ext cx="3468370" cy="452120"/>
                        </a:xfrm>
                        <a:prstGeom prst="rect">
                          <a:avLst/>
                        </a:prstGeom>
                        <a:solidFill>
                          <a:prstClr val="white"/>
                        </a:solidFill>
                        <a:ln>
                          <a:noFill/>
                        </a:ln>
                        <a:effectLst/>
                      </wps:spPr>
                      <wps:txbx>
                        <w:txbxContent>
                          <w:p w14:paraId="329C554A" w14:textId="5ABAB7E9" w:rsidR="00680E03" w:rsidRPr="00AB6811" w:rsidRDefault="00680E03" w:rsidP="00642DFA">
                            <w:pPr>
                              <w:pStyle w:val="Caption"/>
                              <w:rPr>
                                <w:rFonts w:ascii="Times New Roman" w:hAnsi="Times New Roman" w:cs="Times New Roman"/>
                                <w:noProof/>
                                <w:lang w:eastAsia="en-US"/>
                              </w:rPr>
                            </w:pPr>
                            <w:bookmarkStart w:id="99" w:name="_Ref452984383"/>
                            <w:bookmarkStart w:id="100" w:name="_Toc452986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00"/>
                            <w:r>
                              <w:fldChar w:fldCharType="end"/>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8870" id="Text_x0020_Box_x0020_41" o:spid="_x0000_s1033" type="#_x0000_t202" style="position:absolute;left:0;text-align:left;margin-left:72.5pt;margin-top:352.4pt;width:273.1pt;height:35.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" stroked="f">
                <v:textbox style="mso-fit-shape-to-text:t" inset="0,0,0,0">
                  <w:txbxContent>
                    <w:p w14:paraId="329C554A" w14:textId="5ABAB7E9" w:rsidR="00680E03" w:rsidRPr="00AB6811" w:rsidRDefault="00680E03" w:rsidP="00642DFA">
                      <w:pPr>
                        <w:pStyle w:val="Caption"/>
                        <w:rPr>
                          <w:rFonts w:ascii="Times New Roman" w:hAnsi="Times New Roman" w:cs="Times New Roman"/>
                          <w:noProof/>
                          <w:lang w:eastAsia="en-US"/>
                        </w:rPr>
                      </w:pPr>
                      <w:bookmarkStart w:id="101" w:name="_Ref452984383"/>
                      <w:bookmarkStart w:id="102" w:name="_Toc452986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02"/>
                      <w:r>
                        <w:fldChar w:fldCharType="end"/>
                      </w:r>
                      <w:bookmarkEnd w:id="101"/>
                    </w:p>
                  </w:txbxContent>
                </v:textbox>
                <w10:wrap type="topAndBottom"/>
              </v:shape>
            </w:pict>
          </mc:Fallback>
        </mc:AlternateContent>
      </w:r>
      <w:r w:rsidR="00934699">
        <w:rPr>
          <w:rFonts w:hint="eastAsia"/>
          <w:noProof/>
          <w:lang w:eastAsia="en-US"/>
        </w:rPr>
        <mc:AlternateContent>
          <mc:Choice Requires="wpg">
            <w:drawing>
              <wp:anchor distT="0" distB="0" distL="114300" distR="114300" simplePos="0" relativeHeight="251699200" behindDoc="0" locked="0" layoutInCell="1" allowOverlap="1" wp14:anchorId="6165845C" wp14:editId="1AEBD87C">
                <wp:simplePos x="0" y="0"/>
                <wp:positionH relativeFrom="margin">
                  <wp:posOffset>923925</wp:posOffset>
                </wp:positionH>
                <wp:positionV relativeFrom="paragraph">
                  <wp:posOffset>1409065</wp:posOffset>
                </wp:positionV>
                <wp:extent cx="3468370" cy="3013710"/>
                <wp:effectExtent l="0" t="0" r="11430" b="8890"/>
                <wp:wrapTopAndBottom/>
                <wp:docPr id="32" name="Group 32"/>
                <wp:cNvGraphicFramePr/>
                <a:graphic xmlns:a="http://schemas.openxmlformats.org/drawingml/2006/main">
                  <a:graphicData uri="http://schemas.microsoft.com/office/word/2010/wordprocessingGroup">
                    <wpg:wgp>
                      <wpg:cNvGrpSpPr/>
                      <wpg:grpSpPr>
                        <a:xfrm>
                          <a:off x="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wgp>
                  </a:graphicData>
                </a:graphic>
              </wp:anchor>
            </w:drawing>
          </mc:Choice>
          <mc:Fallback>
            <w:pict>
              <v:group w14:anchorId="78A12795" id="Group_x0020_32" o:spid="_x0000_s1026" style="position:absolute;margin-left:72.75pt;margin-top:110.95pt;width:273.1pt;height:237.3pt;z-index:251699200;mso-position-horizontal-relative:margin" coordsize="3468514,3013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">
                <v:shape id="Picture_x0020_29" o:spid="_x0000_s1027"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39" o:title="../../../../../Screen%20Shot%202016-06-06%20at%201.28.14%20pm.pn"/>
                  <v:path arrowok="t"/>
                </v:shape>
                <v:shape id="Picture_x0020_31" o:spid="_x0000_s1028"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0" o:title="../../../../../Screen%20Shot%202016-06-06%20at%201.28.09%20pm.pn"/>
                  <v:path arrowok="t"/>
                </v:shape>
                <w10:wrap type="topAndBottom" anchorx="margin"/>
              </v:group>
            </w:pict>
          </mc:Fallback>
        </mc:AlternateContent>
      </w:r>
      <w:r w:rsidR="00F54AA0">
        <w:t>为了体现</w:t>
      </w:r>
      <w:r w:rsidR="00F54AA0">
        <w:t>IOU</w:t>
      </w:r>
      <w:r w:rsidR="00F54AA0">
        <w:t>阈值对结果的影响，</w:t>
      </w:r>
      <w:r w:rsidR="00F54AA0">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fldChar w:fldCharType="begin"/>
      </w:r>
      <w:r>
        <w:instrText xml:space="preserve"> </w:instrText>
      </w:r>
      <w:r>
        <w:rPr>
          <w:rFonts w:hint="eastAsia"/>
        </w:rPr>
        <w:instrText>REF _Ref452984383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0DD312E4"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对于多物体追踪来说却是致命的打击。</w:t>
      </w:r>
      <w:r w:rsidR="000871D2">
        <w:rPr>
          <w:rFonts w:hint="eastAsia"/>
        </w:rPr>
        <w:t>需要</w:t>
      </w:r>
      <w:r w:rsidR="000871D2">
        <w:t>注明，</w:t>
      </w:r>
      <w:r w:rsidR="000871D2">
        <w:rPr>
          <w:rFonts w:hint="eastAsia"/>
        </w:rPr>
        <w:t>这里</w:t>
      </w:r>
      <w:r w:rsidR="000871D2">
        <w:t>没有使用权重归一化的原因是，需要重点说明物体抖动对粒子权重的影响程度，</w:t>
      </w:r>
      <w:r w:rsidR="000871D2">
        <w:rPr>
          <w:rFonts w:hint="eastAsia"/>
        </w:rPr>
        <w:t>而</w:t>
      </w:r>
      <w:r w:rsidR="000871D2">
        <w:t>不是针对这一个例。</w:t>
      </w:r>
    </w:p>
    <w:p w14:paraId="758861A2" w14:textId="62C83FF8"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lastRenderedPageBreak/>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285979CE" w:rsidR="00E35088" w:rsidRDefault="00CB545C" w:rsidP="00E35088">
      <w:pPr>
        <w:pStyle w:val="Heading2"/>
      </w:pPr>
      <w:bookmarkStart w:id="103" w:name="_Toc452986336"/>
      <w:r>
        <w:rPr>
          <w:rFonts w:hint="eastAsia"/>
        </w:rPr>
        <w:t>总结</w:t>
      </w:r>
      <w:bookmarkEnd w:id="103"/>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4595B1A3" w:rsidR="000618B0" w:rsidRPr="000618B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2BF47930" w14:textId="5780D89E" w:rsidR="00CA7C40" w:rsidRDefault="00CA7C40" w:rsidP="00CA7C40">
      <w:pPr>
        <w:pStyle w:val="Heading1"/>
        <w:spacing w:before="800"/>
      </w:pPr>
      <w:r>
        <w:br w:type="page"/>
      </w:r>
      <w:bookmarkStart w:id="104" w:name="_Ref452966998"/>
      <w:bookmarkStart w:id="105" w:name="_Toc452986337"/>
      <w:r>
        <w:lastRenderedPageBreak/>
        <w:t>多目标跟踪算法</w:t>
      </w:r>
      <w:bookmarkEnd w:id="104"/>
      <w:bookmarkEnd w:id="105"/>
    </w:p>
    <w:p w14:paraId="4D2D16EA" w14:textId="77777777" w:rsidR="00622CE6" w:rsidRPr="00622CE6" w:rsidRDefault="00622CE6" w:rsidP="00622CE6">
      <w:pPr>
        <w:pStyle w:val="Heading2"/>
      </w:pPr>
      <w:bookmarkStart w:id="106" w:name="_Toc452986338"/>
      <w:r>
        <w:rPr>
          <w:rFonts w:hint="eastAsia"/>
        </w:rPr>
        <w:t>概述</w:t>
      </w:r>
      <w:bookmarkEnd w:id="106"/>
    </w:p>
    <w:p w14:paraId="370A635A" w14:textId="77777777" w:rsidR="001440AA" w:rsidRDefault="001440AA" w:rsidP="001440AA">
      <w:pPr>
        <w:pStyle w:val="Heading2"/>
      </w:pPr>
      <w:bookmarkStart w:id="107" w:name="_Toc452986339"/>
      <w:r>
        <w:rPr>
          <w:rFonts w:hint="eastAsia"/>
        </w:rPr>
        <w:t>数据</w:t>
      </w:r>
      <w:r>
        <w:t>来源</w:t>
      </w:r>
      <w:bookmarkEnd w:id="107"/>
    </w:p>
    <w:p w14:paraId="46A0C5B1" w14:textId="6C57BC98" w:rsidR="00DC3B3F" w:rsidRDefault="00DC3B3F" w:rsidP="00DC3B3F">
      <w:pPr>
        <w:pStyle w:val="Heading3"/>
      </w:pPr>
      <w:bookmarkStart w:id="108" w:name="_Toc452986340"/>
      <w:r>
        <w:rPr>
          <w:rFonts w:hint="eastAsia"/>
        </w:rPr>
        <w:t>Microsoft</w:t>
      </w:r>
      <w:r>
        <w:t>-COCO</w:t>
      </w:r>
      <w:r>
        <w:t>数据集</w:t>
      </w:r>
      <w:bookmarkEnd w:id="108"/>
    </w:p>
    <w:p w14:paraId="0F1FB30B" w14:textId="33E4160A" w:rsidR="00BD1CFB" w:rsidRDefault="00680E03" w:rsidP="00BD1CFB">
      <w:pPr>
        <w:pStyle w:val="Heading3"/>
      </w:pPr>
      <w:bookmarkStart w:id="109" w:name="_Toc452986341"/>
      <w:r>
        <w:t>2</w:t>
      </w:r>
      <w:r>
        <w:rPr>
          <w:rFonts w:hint="eastAsia"/>
        </w:rPr>
        <w:t>D</w:t>
      </w:r>
      <w:r>
        <w:t xml:space="preserve"> </w:t>
      </w:r>
      <w:r w:rsidR="00BD1CFB">
        <w:rPr>
          <w:rFonts w:hint="eastAsia"/>
        </w:rPr>
        <w:t>MOT</w:t>
      </w:r>
      <w:r w:rsidR="00BD1CFB">
        <w:t xml:space="preserve"> 2015</w:t>
      </w:r>
      <w:bookmarkEnd w:id="109"/>
    </w:p>
    <w:p w14:paraId="0021D943" w14:textId="38EF6C08" w:rsidR="002D19A5" w:rsidRDefault="002D19A5" w:rsidP="002D19A5">
      <w:pPr>
        <w:pStyle w:val="Heading3"/>
      </w:pPr>
      <w:bookmarkStart w:id="110" w:name="_Toc452986342"/>
      <w:r>
        <w:rPr>
          <w:rFonts w:hint="eastAsia"/>
        </w:rPr>
        <w:t>KITTI</w:t>
      </w:r>
      <w:bookmarkEnd w:id="110"/>
    </w:p>
    <w:p w14:paraId="54104C31" w14:textId="258FCA25" w:rsidR="002D19A5" w:rsidRPr="002D19A5" w:rsidRDefault="002D19A5" w:rsidP="002D19A5">
      <w:pPr>
        <w:pStyle w:val="Heading3"/>
      </w:pPr>
      <w:bookmarkStart w:id="111" w:name="_Toc452986343"/>
      <w:r>
        <w:t>Poselets</w:t>
      </w:r>
      <w:bookmarkEnd w:id="111"/>
    </w:p>
    <w:p w14:paraId="31557719" w14:textId="0A856F3D" w:rsidR="009D71E2" w:rsidRDefault="001440AA" w:rsidP="00C94F9D">
      <w:pPr>
        <w:pStyle w:val="Heading2"/>
      </w:pPr>
      <w:bookmarkStart w:id="112" w:name="_Toc452986344"/>
      <w:r>
        <w:rPr>
          <w:rFonts w:hint="eastAsia"/>
        </w:rPr>
        <w:t>主流框架</w:t>
      </w:r>
      <w:bookmarkEnd w:id="112"/>
    </w:p>
    <w:p w14:paraId="01D7C70E" w14:textId="3F9AEDC4" w:rsidR="000356C7" w:rsidRDefault="000356C7" w:rsidP="000356C7">
      <w:pPr>
        <w:pStyle w:val="Heading3"/>
      </w:pPr>
      <w:bookmarkStart w:id="113" w:name="_Toc452986345"/>
      <w:r>
        <w:rPr>
          <w:rFonts w:hint="eastAsia"/>
        </w:rPr>
        <w:t>帧间</w:t>
      </w:r>
      <w:r>
        <w:t>追踪</w:t>
      </w:r>
      <w:bookmarkEnd w:id="113"/>
    </w:p>
    <w:p w14:paraId="7AC0EA99" w14:textId="2ED0F8AA" w:rsidR="00C94F9D" w:rsidRDefault="00C94F9D" w:rsidP="00C94F9D">
      <w:pPr>
        <w:pStyle w:val="Heading3"/>
      </w:pPr>
      <w:bookmarkStart w:id="114" w:name="_Toc452986346"/>
      <w:r>
        <w:t>单帧识别</w:t>
      </w:r>
      <w:r>
        <w:t>-</w:t>
      </w:r>
      <w:r>
        <w:rPr>
          <w:rFonts w:hint="eastAsia"/>
        </w:rPr>
        <w:t>RPN</w:t>
      </w:r>
      <w:bookmarkEnd w:id="114"/>
    </w:p>
    <w:p w14:paraId="6E7448BC" w14:textId="60C0E7D2" w:rsidR="00550C17" w:rsidRDefault="00C94F9D" w:rsidP="00550C17">
      <w:pPr>
        <w:pStyle w:val="Heading3"/>
      </w:pPr>
      <w:bookmarkStart w:id="115" w:name="_Toc452986347"/>
      <w:r>
        <w:t>单</w:t>
      </w:r>
      <w:r>
        <w:rPr>
          <w:rFonts w:hint="eastAsia"/>
        </w:rPr>
        <w:t>帧</w:t>
      </w:r>
      <w:r>
        <w:t>识别</w:t>
      </w:r>
      <w:r>
        <w:t>-</w:t>
      </w:r>
      <w:r>
        <w:rPr>
          <w:rFonts w:hint="eastAsia"/>
        </w:rPr>
        <w:t>HED</w:t>
      </w:r>
      <w:bookmarkEnd w:id="115"/>
      <w:r w:rsidR="00550C17" w:rsidRPr="00550C17">
        <w:t xml:space="preserve"> </w:t>
      </w:r>
    </w:p>
    <w:p w14:paraId="45950B1A" w14:textId="7AC74957" w:rsidR="000356C7" w:rsidRPr="000356C7" w:rsidRDefault="00550C17" w:rsidP="00550C17">
      <w:pPr>
        <w:pStyle w:val="Heading3"/>
      </w:pPr>
      <w:bookmarkStart w:id="116" w:name="_Toc452986348"/>
      <w:r>
        <w:rPr>
          <w:rFonts w:hint="eastAsia"/>
        </w:rPr>
        <w:t>单帧</w:t>
      </w:r>
      <w:r>
        <w:t>识别</w:t>
      </w:r>
      <w:r>
        <w:t>-</w:t>
      </w:r>
      <w:r>
        <w:t>稠密盒</w:t>
      </w:r>
      <w:bookmarkEnd w:id="116"/>
    </w:p>
    <w:p w14:paraId="282B872C" w14:textId="44FAA317" w:rsidR="00EB31DD" w:rsidRDefault="00EB31DD" w:rsidP="00EB31DD">
      <w:pPr>
        <w:pStyle w:val="Heading2"/>
      </w:pPr>
      <w:bookmarkStart w:id="117" w:name="_Toc452986349"/>
      <w:r>
        <w:rPr>
          <w:rFonts w:hint="eastAsia"/>
        </w:rPr>
        <w:t>新型</w:t>
      </w:r>
      <w:r>
        <w:t>追踪算法</w:t>
      </w:r>
      <w:bookmarkEnd w:id="117"/>
    </w:p>
    <w:p w14:paraId="325AC8C2" w14:textId="53BDA8AF" w:rsidR="00EB31DD" w:rsidRDefault="00EB31DD" w:rsidP="00EB31DD">
      <w:pPr>
        <w:pStyle w:val="Heading3"/>
      </w:pPr>
      <w:bookmarkStart w:id="118" w:name="_Toc452986350"/>
      <w:r>
        <w:rPr>
          <w:rFonts w:hint="eastAsia"/>
        </w:rPr>
        <w:t>深度</w:t>
      </w:r>
      <w:r>
        <w:t>回归网络</w:t>
      </w:r>
      <w:bookmarkEnd w:id="118"/>
    </w:p>
    <w:p w14:paraId="79F3F0ED" w14:textId="4773D0A6" w:rsidR="00EB31DD" w:rsidRDefault="00EB31DD" w:rsidP="00EB31DD">
      <w:pPr>
        <w:pStyle w:val="Heading3"/>
      </w:pPr>
      <w:bookmarkStart w:id="119" w:name="_Toc452986351"/>
      <w:r>
        <w:rPr>
          <w:rFonts w:hint="eastAsia"/>
        </w:rPr>
        <w:t>飞天</w:t>
      </w:r>
      <w:r>
        <w:t>椅子数据集</w:t>
      </w:r>
      <w:bookmarkEnd w:id="119"/>
    </w:p>
    <w:p w14:paraId="24C02263" w14:textId="0A791937" w:rsidR="00EB31DD" w:rsidRPr="00EB31DD" w:rsidRDefault="00EB31DD" w:rsidP="00EB31DD">
      <w:pPr>
        <w:pStyle w:val="Heading3"/>
      </w:pPr>
      <w:bookmarkStart w:id="120" w:name="_Toc452986352"/>
      <w:r>
        <w:rPr>
          <w:rFonts w:hint="eastAsia"/>
        </w:rPr>
        <w:t>实验过程</w:t>
      </w:r>
      <w:bookmarkEnd w:id="120"/>
    </w:p>
    <w:p w14:paraId="05F7893F" w14:textId="40E4797D" w:rsidR="00622CE6" w:rsidRDefault="00622CE6" w:rsidP="00622CE6">
      <w:pPr>
        <w:pStyle w:val="Heading2"/>
      </w:pPr>
      <w:bookmarkStart w:id="121" w:name="_Toc452986353"/>
      <w:r>
        <w:t>总结</w:t>
      </w:r>
      <w:bookmarkEnd w:id="121"/>
    </w:p>
    <w:p w14:paraId="0BC3B0E6" w14:textId="148B3FEC" w:rsidR="00BA2CD6" w:rsidRDefault="00BA2CD6" w:rsidP="00934F25">
      <w:pPr>
        <w:ind w:firstLine="0"/>
      </w:pPr>
    </w:p>
    <w:p w14:paraId="0C8B0CD0" w14:textId="249D37F5" w:rsidR="002E5E3E" w:rsidRDefault="002E5E3E" w:rsidP="0069176E">
      <w:pPr>
        <w:adjustRightInd/>
        <w:snapToGrid/>
        <w:spacing w:line="240" w:lineRule="auto"/>
        <w:ind w:firstLine="0"/>
        <w:rPr>
          <w:rFonts w:hint="eastAsia"/>
        </w:rPr>
      </w:pPr>
    </w:p>
    <w:p w14:paraId="472F524B" w14:textId="4F9DF5CA" w:rsidR="00606A32" w:rsidRPr="00606A32" w:rsidRDefault="0079230E" w:rsidP="00606A32">
      <w:pPr>
        <w:pStyle w:val="Heading1"/>
        <w:spacing w:before="800"/>
        <w:rPr>
          <w:rFonts w:hint="eastAsia"/>
        </w:rPr>
      </w:pPr>
      <w:r>
        <w:br w:type="page"/>
      </w:r>
      <w:bookmarkStart w:id="122" w:name="_Toc452986354"/>
      <w:r w:rsidR="00606A32">
        <w:lastRenderedPageBreak/>
        <w:t>实验结果与分析</w:t>
      </w:r>
      <w:bookmarkEnd w:id="122"/>
      <w:r w:rsidR="00606A32">
        <w:br w:type="page"/>
      </w:r>
    </w:p>
    <w:p w14:paraId="7B4D62EE" w14:textId="7D9ED423" w:rsidR="00EB46BE" w:rsidRDefault="00606A32" w:rsidP="00606A32">
      <w:pPr>
        <w:pStyle w:val="Heading1"/>
        <w:spacing w:before="800"/>
      </w:pPr>
      <w:bookmarkStart w:id="123" w:name="_Toc452986355"/>
      <w:r>
        <w:lastRenderedPageBreak/>
        <w:t>总结与展望</w:t>
      </w:r>
      <w:bookmarkEnd w:id="123"/>
    </w:p>
    <w:p w14:paraId="57955736" w14:textId="1D762706" w:rsidR="0033608D" w:rsidRDefault="00B268A5" w:rsidP="00E15408">
      <w:pPr>
        <w:pStyle w:val="11"/>
      </w:pPr>
      <w:r>
        <w:br w:type="page"/>
      </w:r>
      <w:bookmarkStart w:id="124" w:name="_Toc452986356"/>
      <w:r w:rsidR="0033608D">
        <w:rPr>
          <w:rFonts w:hint="eastAsia"/>
        </w:rPr>
        <w:lastRenderedPageBreak/>
        <w:t>插图索引</w:t>
      </w:r>
      <w:bookmarkEnd w:id="56"/>
      <w:bookmarkEnd w:id="124"/>
    </w:p>
    <w:p w14:paraId="319DC4E7" w14:textId="77777777" w:rsidR="00C21648" w:rsidRDefault="00F22723">
      <w:pPr>
        <w:pStyle w:val="TableofFigures"/>
        <w:tabs>
          <w:tab w:val="right" w:leader="dot" w:pos="8381"/>
        </w:tabs>
        <w:rPr>
          <w:rFonts w:asciiTheme="minorHAnsi" w:eastAsiaTheme="minorEastAsia" w:hAnsiTheme="minorHAnsi" w:cstheme="minorBidi"/>
          <w:noProof/>
          <w:kern w:val="0"/>
          <w:sz w:val="24"/>
          <w:lang w:val="en-HK" w:eastAsia="ja-JP"/>
        </w:rPr>
      </w:pPr>
      <w:r>
        <w:fldChar w:fldCharType="begin"/>
      </w:r>
      <w:r>
        <w:instrText xml:space="preserve"> TOC \c "</w:instrText>
      </w:r>
      <w:r>
        <w:instrText>图</w:instrText>
      </w:r>
      <w:r>
        <w:instrText xml:space="preserve">" </w:instrText>
      </w:r>
      <w:r>
        <w:fldChar w:fldCharType="separate"/>
      </w:r>
      <w:r w:rsidR="00C21648">
        <w:rPr>
          <w:rFonts w:hint="eastAsia"/>
          <w:noProof/>
        </w:rPr>
        <w:t>图</w:t>
      </w:r>
      <w:r w:rsidR="00C21648">
        <w:rPr>
          <w:noProof/>
        </w:rPr>
        <w:t xml:space="preserve"> 1</w:t>
      </w:r>
      <w:r w:rsidR="00C21648">
        <w:rPr>
          <w:noProof/>
        </w:rPr>
        <w:noBreakHyphen/>
        <w:t>1</w:t>
      </w:r>
      <w:r w:rsidR="00C21648">
        <w:rPr>
          <w:noProof/>
        </w:rPr>
        <w:tab/>
      </w:r>
      <w:r w:rsidR="00C21648">
        <w:rPr>
          <w:noProof/>
        </w:rPr>
        <w:fldChar w:fldCharType="begin"/>
      </w:r>
      <w:r w:rsidR="00C21648">
        <w:rPr>
          <w:noProof/>
        </w:rPr>
        <w:instrText xml:space="preserve"> PAGEREF _Toc452986288 \h </w:instrText>
      </w:r>
      <w:r w:rsidR="00C21648">
        <w:rPr>
          <w:noProof/>
        </w:rPr>
      </w:r>
      <w:r w:rsidR="00C21648">
        <w:rPr>
          <w:noProof/>
        </w:rPr>
        <w:fldChar w:fldCharType="separate"/>
      </w:r>
      <w:r w:rsidR="00C21648">
        <w:rPr>
          <w:noProof/>
        </w:rPr>
        <w:t>2</w:t>
      </w:r>
      <w:r w:rsidR="00C21648">
        <w:rPr>
          <w:noProof/>
        </w:rPr>
        <w:fldChar w:fldCharType="end"/>
      </w:r>
    </w:p>
    <w:p w14:paraId="0C97AA43"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1</w:t>
      </w:r>
      <w:r>
        <w:rPr>
          <w:noProof/>
        </w:rPr>
        <w:tab/>
      </w:r>
      <w:r>
        <w:rPr>
          <w:noProof/>
        </w:rPr>
        <w:fldChar w:fldCharType="begin"/>
      </w:r>
      <w:r>
        <w:rPr>
          <w:noProof/>
        </w:rPr>
        <w:instrText xml:space="preserve"> PAGEREF _Toc452986289 \h </w:instrText>
      </w:r>
      <w:r>
        <w:rPr>
          <w:noProof/>
        </w:rPr>
      </w:r>
      <w:r>
        <w:rPr>
          <w:noProof/>
        </w:rPr>
        <w:fldChar w:fldCharType="separate"/>
      </w:r>
      <w:r>
        <w:rPr>
          <w:noProof/>
        </w:rPr>
        <w:t>6</w:t>
      </w:r>
      <w:r>
        <w:rPr>
          <w:noProof/>
        </w:rPr>
        <w:fldChar w:fldCharType="end"/>
      </w:r>
    </w:p>
    <w:p w14:paraId="316B85BC"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2</w:t>
      </w:r>
      <w:r>
        <w:rPr>
          <w:noProof/>
        </w:rPr>
        <w:tab/>
      </w:r>
      <w:r>
        <w:rPr>
          <w:noProof/>
        </w:rPr>
        <w:fldChar w:fldCharType="begin"/>
      </w:r>
      <w:r>
        <w:rPr>
          <w:noProof/>
        </w:rPr>
        <w:instrText xml:space="preserve"> PAGEREF _Toc452986290 \h </w:instrText>
      </w:r>
      <w:r>
        <w:rPr>
          <w:noProof/>
        </w:rPr>
      </w:r>
      <w:r>
        <w:rPr>
          <w:noProof/>
        </w:rPr>
        <w:fldChar w:fldCharType="separate"/>
      </w:r>
      <w:r>
        <w:rPr>
          <w:noProof/>
        </w:rPr>
        <w:t>8</w:t>
      </w:r>
      <w:r>
        <w:rPr>
          <w:noProof/>
        </w:rPr>
        <w:fldChar w:fldCharType="end"/>
      </w:r>
    </w:p>
    <w:p w14:paraId="04F65C63"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3</w:t>
      </w:r>
      <w:r>
        <w:rPr>
          <w:noProof/>
        </w:rPr>
        <w:tab/>
      </w:r>
      <w:r>
        <w:rPr>
          <w:noProof/>
        </w:rPr>
        <w:fldChar w:fldCharType="begin"/>
      </w:r>
      <w:r>
        <w:rPr>
          <w:noProof/>
        </w:rPr>
        <w:instrText xml:space="preserve"> PAGEREF _Toc452986291 \h </w:instrText>
      </w:r>
      <w:r>
        <w:rPr>
          <w:noProof/>
        </w:rPr>
      </w:r>
      <w:r>
        <w:rPr>
          <w:noProof/>
        </w:rPr>
        <w:fldChar w:fldCharType="separate"/>
      </w:r>
      <w:r>
        <w:rPr>
          <w:noProof/>
        </w:rPr>
        <w:t>8</w:t>
      </w:r>
      <w:r>
        <w:rPr>
          <w:noProof/>
        </w:rPr>
        <w:fldChar w:fldCharType="end"/>
      </w:r>
    </w:p>
    <w:p w14:paraId="7A42E255"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4</w:t>
      </w:r>
      <w:r>
        <w:rPr>
          <w:noProof/>
        </w:rPr>
        <w:tab/>
      </w:r>
      <w:r>
        <w:rPr>
          <w:noProof/>
        </w:rPr>
        <w:fldChar w:fldCharType="begin"/>
      </w:r>
      <w:r>
        <w:rPr>
          <w:noProof/>
        </w:rPr>
        <w:instrText xml:space="preserve"> PAGEREF _Toc452986292 \h </w:instrText>
      </w:r>
      <w:r>
        <w:rPr>
          <w:noProof/>
        </w:rPr>
      </w:r>
      <w:r>
        <w:rPr>
          <w:noProof/>
        </w:rPr>
        <w:fldChar w:fldCharType="separate"/>
      </w:r>
      <w:r>
        <w:rPr>
          <w:noProof/>
        </w:rPr>
        <w:t>9</w:t>
      </w:r>
      <w:r>
        <w:rPr>
          <w:noProof/>
        </w:rPr>
        <w:fldChar w:fldCharType="end"/>
      </w:r>
    </w:p>
    <w:p w14:paraId="72F1C2B3"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5</w:t>
      </w:r>
      <w:r>
        <w:rPr>
          <w:noProof/>
        </w:rPr>
        <w:tab/>
      </w:r>
      <w:r>
        <w:rPr>
          <w:noProof/>
        </w:rPr>
        <w:fldChar w:fldCharType="begin"/>
      </w:r>
      <w:r>
        <w:rPr>
          <w:noProof/>
        </w:rPr>
        <w:instrText xml:space="preserve"> PAGEREF _Toc452986293 \h </w:instrText>
      </w:r>
      <w:r>
        <w:rPr>
          <w:noProof/>
        </w:rPr>
      </w:r>
      <w:r>
        <w:rPr>
          <w:noProof/>
        </w:rPr>
        <w:fldChar w:fldCharType="separate"/>
      </w:r>
      <w:r>
        <w:rPr>
          <w:noProof/>
        </w:rPr>
        <w:t>10</w:t>
      </w:r>
      <w:r>
        <w:rPr>
          <w:noProof/>
        </w:rPr>
        <w:fldChar w:fldCharType="end"/>
      </w:r>
    </w:p>
    <w:p w14:paraId="3FC7358D"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6</w:t>
      </w:r>
      <w:r>
        <w:rPr>
          <w:noProof/>
        </w:rPr>
        <w:tab/>
      </w:r>
      <w:r>
        <w:rPr>
          <w:noProof/>
        </w:rPr>
        <w:fldChar w:fldCharType="begin"/>
      </w:r>
      <w:r>
        <w:rPr>
          <w:noProof/>
        </w:rPr>
        <w:instrText xml:space="preserve"> PAGEREF _Toc452986294 \h </w:instrText>
      </w:r>
      <w:r>
        <w:rPr>
          <w:noProof/>
        </w:rPr>
      </w:r>
      <w:r>
        <w:rPr>
          <w:noProof/>
        </w:rPr>
        <w:fldChar w:fldCharType="separate"/>
      </w:r>
      <w:r>
        <w:rPr>
          <w:noProof/>
        </w:rPr>
        <w:t>11</w:t>
      </w:r>
      <w:r>
        <w:rPr>
          <w:noProof/>
        </w:rPr>
        <w:fldChar w:fldCharType="end"/>
      </w:r>
    </w:p>
    <w:p w14:paraId="1B7F2B6B" w14:textId="091C9B15" w:rsidR="0033608D" w:rsidRPr="00F22723" w:rsidRDefault="00F22723" w:rsidP="00F22723">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78B1702C" w14:textId="77777777" w:rsidR="0033608D" w:rsidRDefault="0033608D"/>
    <w:p w14:paraId="4A29530D" w14:textId="731D6D25" w:rsidR="0033608D" w:rsidRDefault="00632E34">
      <w:r>
        <w:br w:type="page"/>
      </w:r>
    </w:p>
    <w:p w14:paraId="4C3BA4B5" w14:textId="77777777" w:rsidR="0033608D" w:rsidRDefault="0033608D" w:rsidP="008C3B02">
      <w:pPr>
        <w:pStyle w:val="11"/>
        <w:spacing w:before="800"/>
      </w:pPr>
      <w:bookmarkStart w:id="125" w:name="_Toc452681260"/>
      <w:bookmarkStart w:id="126" w:name="_Toc452986357"/>
      <w:r>
        <w:rPr>
          <w:rFonts w:hint="eastAsia"/>
        </w:rPr>
        <w:lastRenderedPageBreak/>
        <w:t>表格索引</w:t>
      </w:r>
      <w:bookmarkEnd w:id="57"/>
      <w:bookmarkEnd w:id="58"/>
      <w:bookmarkEnd w:id="125"/>
      <w:bookmarkEnd w:id="126"/>
    </w:p>
    <w:p w14:paraId="0029EA51" w14:textId="77777777" w:rsidR="00C21648" w:rsidRDefault="006B1D6E">
      <w:pPr>
        <w:pStyle w:val="TableofFigures"/>
        <w:tabs>
          <w:tab w:val="right" w:leader="dot" w:pos="8381"/>
        </w:tabs>
        <w:rPr>
          <w:rFonts w:asciiTheme="minorHAnsi" w:eastAsiaTheme="minorEastAsia" w:hAnsiTheme="minorHAnsi" w:cstheme="minorBidi"/>
          <w:noProof/>
          <w:kern w:val="0"/>
          <w:sz w:val="24"/>
          <w:lang w:val="en-HK" w:eastAsia="ja-JP"/>
        </w:rPr>
      </w:pPr>
      <w:r>
        <w:fldChar w:fldCharType="begin"/>
      </w:r>
      <w:r>
        <w:instrText xml:space="preserve"> TOC \c "</w:instrText>
      </w:r>
      <w:r>
        <w:instrText>表</w:instrText>
      </w:r>
      <w:r>
        <w:instrText xml:space="preserve">" </w:instrText>
      </w:r>
      <w:r>
        <w:fldChar w:fldCharType="separate"/>
      </w:r>
      <w:r w:rsidR="00C21648">
        <w:rPr>
          <w:rFonts w:hint="eastAsia"/>
          <w:noProof/>
        </w:rPr>
        <w:t>表</w:t>
      </w:r>
      <w:r w:rsidR="00C21648">
        <w:rPr>
          <w:noProof/>
        </w:rPr>
        <w:t xml:space="preserve"> 3</w:t>
      </w:r>
      <w:r w:rsidR="00C21648">
        <w:rPr>
          <w:noProof/>
        </w:rPr>
        <w:noBreakHyphen/>
        <w:t>1</w:t>
      </w:r>
      <w:r w:rsidR="00C21648">
        <w:rPr>
          <w:noProof/>
        </w:rPr>
        <w:tab/>
      </w:r>
      <w:r w:rsidR="00C21648">
        <w:rPr>
          <w:noProof/>
        </w:rPr>
        <w:fldChar w:fldCharType="begin"/>
      </w:r>
      <w:r w:rsidR="00C21648">
        <w:rPr>
          <w:noProof/>
        </w:rPr>
        <w:instrText xml:space="preserve"> PAGEREF _Toc452986301 \h </w:instrText>
      </w:r>
      <w:r w:rsidR="00C21648">
        <w:rPr>
          <w:noProof/>
        </w:rPr>
      </w:r>
      <w:r w:rsidR="00C21648">
        <w:rPr>
          <w:noProof/>
        </w:rPr>
        <w:fldChar w:fldCharType="separate"/>
      </w:r>
      <w:r w:rsidR="00C21648">
        <w:rPr>
          <w:noProof/>
        </w:rPr>
        <w:t>5</w:t>
      </w:r>
      <w:r w:rsidR="00C21648">
        <w:rPr>
          <w:noProof/>
        </w:rPr>
        <w:fldChar w:fldCharType="end"/>
      </w:r>
    </w:p>
    <w:p w14:paraId="1922EEE1" w14:textId="4DF86641" w:rsidR="0033608D" w:rsidRPr="00984B1E" w:rsidRDefault="006B1D6E" w:rsidP="00984B1E">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41"/>
          <w:headerReference w:type="first" r:id="rId42"/>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127" w:name="_Toc132604444"/>
      <w:bookmarkStart w:id="128" w:name="_Toc132604825"/>
      <w:bookmarkStart w:id="129" w:name="_Toc452681261"/>
      <w:bookmarkStart w:id="130" w:name="_Toc452986358"/>
      <w:r>
        <w:rPr>
          <w:rFonts w:hint="eastAsia"/>
        </w:rPr>
        <w:lastRenderedPageBreak/>
        <w:t>参考文献</w:t>
      </w:r>
      <w:bookmarkEnd w:id="127"/>
      <w:bookmarkEnd w:id="128"/>
      <w:bookmarkEnd w:id="129"/>
      <w:bookmarkEnd w:id="130"/>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31" w:name="_Ref452967667"/>
      <w:r w:rsidRPr="00656363">
        <w:rPr>
          <w:szCs w:val="21"/>
        </w:rPr>
        <w:t>Leal-Taixé L, Milan A, Reid I, et al. Motchallenge 2015: Towards a benchmark for multi-target tracking[J]. arXiv preprint arXiv:1504.01942, 2015.</w:t>
      </w:r>
      <w:bookmarkEnd w:id="131"/>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32"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132"/>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133"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133"/>
    </w:p>
    <w:p w14:paraId="44221DC1" w14:textId="77777777" w:rsidR="006E61F3" w:rsidRP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43"/>
          <w:headerReference w:type="default" r:id="rId44"/>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134" w:name="_Toc132604445"/>
      <w:bookmarkStart w:id="135" w:name="_Toc132604826"/>
      <w:bookmarkStart w:id="136" w:name="_Toc452681262"/>
      <w:bookmarkStart w:id="137" w:name="_Toc452986359"/>
      <w:r>
        <w:rPr>
          <w:rFonts w:hint="eastAsia"/>
        </w:rPr>
        <w:lastRenderedPageBreak/>
        <w:t>致</w:t>
      </w:r>
      <w:r>
        <w:t xml:space="preserve">    </w:t>
      </w:r>
      <w:r>
        <w:rPr>
          <w:rFonts w:hint="eastAsia"/>
        </w:rPr>
        <w:t>谢</w:t>
      </w:r>
      <w:bookmarkEnd w:id="134"/>
      <w:bookmarkEnd w:id="135"/>
      <w:bookmarkEnd w:id="136"/>
      <w:bookmarkEnd w:id="137"/>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3C67EAD0" w14:textId="77777777" w:rsidR="0033608D" w:rsidRPr="00FA2DB0" w:rsidRDefault="0033608D">
      <w:pPr>
        <w:sectPr w:rsidR="0033608D" w:rsidRPr="00FA2DB0" w:rsidSect="007116EB">
          <w:headerReference w:type="default" r:id="rId45"/>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138" w:name="_Toc132604446"/>
      <w:bookmarkStart w:id="139" w:name="_Toc132604827"/>
      <w:bookmarkStart w:id="140" w:name="_Toc132605967"/>
      <w:bookmarkStart w:id="141" w:name="_Toc452681263"/>
      <w:bookmarkStart w:id="142" w:name="_Toc452986360"/>
      <w:r>
        <w:rPr>
          <w:rFonts w:hint="eastAsia"/>
        </w:rPr>
        <w:lastRenderedPageBreak/>
        <w:t>声</w:t>
      </w:r>
      <w:r>
        <w:t xml:space="preserve">    </w:t>
      </w:r>
      <w:r>
        <w:rPr>
          <w:rFonts w:hint="eastAsia"/>
        </w:rPr>
        <w:t>明</w:t>
      </w:r>
      <w:bookmarkEnd w:id="138"/>
      <w:bookmarkEnd w:id="139"/>
      <w:bookmarkEnd w:id="140"/>
      <w:bookmarkEnd w:id="141"/>
      <w:bookmarkEnd w:id="142"/>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46"/>
          <w:type w:val="oddPage"/>
          <w:pgSz w:w="11906" w:h="16838" w:code="9"/>
          <w:pgMar w:top="2155" w:right="1701" w:bottom="1814" w:left="1701" w:header="1588" w:footer="1247" w:gutter="113"/>
          <w:cols w:space="425"/>
          <w:titlePg/>
          <w:docGrid w:linePitch="312"/>
        </w:sectPr>
      </w:pPr>
    </w:p>
    <w:p w14:paraId="7751DCF5" w14:textId="77777777" w:rsidR="0033608D" w:rsidRDefault="0033608D" w:rsidP="00E811E1">
      <w:pPr>
        <w:pStyle w:val="11"/>
        <w:spacing w:before="600"/>
        <w:rPr>
          <w:rFonts w:ascii="宋体" w:eastAsia="宋体"/>
        </w:rPr>
      </w:pPr>
      <w:bookmarkStart w:id="143" w:name="_Toc452681264"/>
      <w:bookmarkStart w:id="144" w:name="_Toc452986361"/>
      <w:r>
        <w:rPr>
          <w:rFonts w:hint="eastAsia"/>
        </w:rPr>
        <w:lastRenderedPageBreak/>
        <w:t>附录</w:t>
      </w:r>
      <w:r>
        <w:t xml:space="preserve">A </w:t>
      </w:r>
      <w:r>
        <w:rPr>
          <w:rFonts w:ascii="宋体" w:hAnsi="宋体" w:hint="eastAsia"/>
        </w:rPr>
        <w:t>书面翻译</w:t>
      </w:r>
      <w:bookmarkEnd w:id="143"/>
      <w:bookmarkEnd w:id="144"/>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lastRenderedPageBreak/>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57216" behindDoc="0" locked="0" layoutInCell="1" allowOverlap="1" wp14:anchorId="505333D4" wp14:editId="034B8C6F">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59264" behindDoc="0" locked="0" layoutInCell="1" allowOverlap="1" wp14:anchorId="171CCFDA" wp14:editId="0457333A">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680E03" w:rsidRPr="009C46C1" w:rsidRDefault="00680E03" w:rsidP="00021F29">
                            <w:pPr>
                              <w:pStyle w:val="Caption"/>
                              <w:rPr>
                                <w:rFonts w:ascii="Times New Roman" w:hAnsi="Times New Roman" w:cs="Times New Roman"/>
                                <w:noProof/>
                                <w:lang w:eastAsia="en-US"/>
                              </w:rPr>
                            </w:pPr>
                            <w:bookmarkStart w:id="145" w:name="_Toc452969139"/>
                            <w:bookmarkStart w:id="146" w:name="_Toc452974787"/>
                            <w:bookmarkStart w:id="147" w:name="_Ref452737473"/>
                            <w:bookmarkStart w:id="148" w:name="_Toc4529862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145"/>
                            <w:bookmarkEnd w:id="146"/>
                            <w:bookmarkEnd w:id="148"/>
                            <w:r>
                              <w:fldChar w:fldCharType="end"/>
                            </w:r>
                            <w:bookmarkEnd w:id="1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034" type="#_x0000_t202" style="position:absolute;left:0;text-align:left;margin-left:4.8pt;margin-top:198.65pt;width:419.4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" filled="f" stroked="f">
                <v:textbox style="mso-fit-shape-to-text:t" inset="0,0,0,0">
                  <w:txbxContent>
                    <w:p w14:paraId="475EAC92" w14:textId="3E7FC304" w:rsidR="00680E03" w:rsidRPr="009C46C1" w:rsidRDefault="00680E03" w:rsidP="00021F29">
                      <w:pPr>
                        <w:pStyle w:val="Caption"/>
                        <w:rPr>
                          <w:rFonts w:ascii="Times New Roman" w:hAnsi="Times New Roman" w:cs="Times New Roman"/>
                          <w:noProof/>
                          <w:lang w:eastAsia="en-US"/>
                        </w:rPr>
                      </w:pPr>
                      <w:bookmarkStart w:id="149" w:name="_Toc452969139"/>
                      <w:bookmarkStart w:id="150" w:name="_Toc452974787"/>
                      <w:bookmarkStart w:id="151" w:name="_Ref452737473"/>
                      <w:bookmarkStart w:id="152" w:name="_Toc4529862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149"/>
                      <w:bookmarkEnd w:id="150"/>
                      <w:bookmarkEnd w:id="152"/>
                      <w:r>
                        <w:fldChar w:fldCharType="end"/>
                      </w:r>
                      <w:bookmarkEnd w:id="151"/>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r w:rsidR="00357571">
        <w:t>i</w:t>
      </w:r>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w:t>
      </w:r>
      <w:r>
        <w:lastRenderedPageBreak/>
        <w:t>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62336" behindDoc="0" locked="0" layoutInCell="1" allowOverlap="1" wp14:anchorId="3227B0AF" wp14:editId="2054F4B1">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680E03" w:rsidRPr="006B5E24" w:rsidRDefault="00680E03" w:rsidP="00C2593B">
                            <w:pPr>
                              <w:pStyle w:val="Caption"/>
                              <w:rPr>
                                <w:rFonts w:ascii="Times New Roman" w:hAnsi="Times New Roman" w:cs="Times New Roman"/>
                              </w:rPr>
                            </w:pPr>
                            <w:bookmarkStart w:id="153" w:name="_Toc452969140"/>
                            <w:bookmarkStart w:id="154" w:name="_Toc452974788"/>
                            <w:bookmarkStart w:id="155" w:name="_Ref452850501"/>
                            <w:bookmarkStart w:id="156" w:name="_Toc45298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153"/>
                            <w:bookmarkEnd w:id="154"/>
                            <w:bookmarkEnd w:id="156"/>
                            <w:r>
                              <w:fldChar w:fldCharType="end"/>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035" type="#_x0000_t202" style="position:absolute;left:0;text-align:left;margin-left:-.4pt;margin-top:219.95pt;width:419.45pt;height:35.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" stroked="f">
                <v:textbox style="mso-fit-shape-to-text:t" inset="0,0,0,0">
                  <w:txbxContent>
                    <w:p w14:paraId="3C9C22D9" w14:textId="0F704CCB" w:rsidR="00680E03" w:rsidRPr="006B5E24" w:rsidRDefault="00680E03" w:rsidP="00C2593B">
                      <w:pPr>
                        <w:pStyle w:val="Caption"/>
                        <w:rPr>
                          <w:rFonts w:ascii="Times New Roman" w:hAnsi="Times New Roman" w:cs="Times New Roman"/>
                        </w:rPr>
                      </w:pPr>
                      <w:bookmarkStart w:id="157" w:name="_Toc452969140"/>
                      <w:bookmarkStart w:id="158" w:name="_Toc452974788"/>
                      <w:bookmarkStart w:id="159" w:name="_Ref452850501"/>
                      <w:bookmarkStart w:id="160" w:name="_Toc45298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157"/>
                      <w:bookmarkEnd w:id="158"/>
                      <w:bookmarkEnd w:id="160"/>
                      <w:r>
                        <w:fldChar w:fldCharType="end"/>
                      </w:r>
                      <w:bookmarkEnd w:id="159"/>
                    </w:p>
                  </w:txbxContent>
                </v:textbox>
                <w10:wrap type="through"/>
              </v:shape>
            </w:pict>
          </mc:Fallback>
        </mc:AlternateContent>
      </w:r>
      <w:r>
        <w:rPr>
          <w:noProof/>
          <w:lang w:eastAsia="en-US"/>
        </w:rPr>
        <w:drawing>
          <wp:anchor distT="0" distB="0" distL="114300" distR="114300" simplePos="0" relativeHeight="251660288" behindDoc="0" locked="0" layoutInCell="1" allowOverlap="1" wp14:anchorId="574BB7DD" wp14:editId="763BF2BE">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r w:rsidR="002C7232">
        <w:t>Pinheiro</w:t>
      </w:r>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lastRenderedPageBreak/>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63360" behindDoc="0" locked="0" layoutInCell="1" allowOverlap="1" wp14:anchorId="1DD1DA37" wp14:editId="74DC6CC7">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65408" behindDoc="0" locked="0" layoutInCell="1" allowOverlap="1" wp14:anchorId="23473B44" wp14:editId="4745F95E">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680E03" w:rsidRPr="005A7A0B" w:rsidRDefault="00680E03" w:rsidP="00FF6DA0">
                            <w:pPr>
                              <w:pStyle w:val="Caption"/>
                              <w:rPr>
                                <w:rFonts w:ascii="Times New Roman" w:hAnsi="Times New Roman" w:cs="Times New Roman"/>
                                <w:noProof/>
                                <w:lang w:eastAsia="en-US"/>
                              </w:rPr>
                            </w:pPr>
                            <w:bookmarkStart w:id="161" w:name="_Toc452969141"/>
                            <w:bookmarkStart w:id="162" w:name="_Toc452974789"/>
                            <w:bookmarkStart w:id="163" w:name="_Ref452851173"/>
                            <w:bookmarkStart w:id="164" w:name="_Toc4529862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161"/>
                            <w:bookmarkEnd w:id="162"/>
                            <w:bookmarkEnd w:id="164"/>
                            <w:r>
                              <w:fldChar w:fldCharType="end"/>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036" type="#_x0000_t202" style="position:absolute;left:0;text-align:left;margin-left:15.7pt;margin-top:236.3pt;width:419.45pt;height:35.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" stroked="f">
                <v:textbox style="mso-fit-shape-to-text:t" inset="0,0,0,0">
                  <w:txbxContent>
                    <w:p w14:paraId="73ACF01A" w14:textId="58F8E56B" w:rsidR="00680E03" w:rsidRPr="005A7A0B" w:rsidRDefault="00680E03" w:rsidP="00FF6DA0">
                      <w:pPr>
                        <w:pStyle w:val="Caption"/>
                        <w:rPr>
                          <w:rFonts w:ascii="Times New Roman" w:hAnsi="Times New Roman" w:cs="Times New Roman"/>
                          <w:noProof/>
                          <w:lang w:eastAsia="en-US"/>
                        </w:rPr>
                      </w:pPr>
                      <w:bookmarkStart w:id="165" w:name="_Toc452969141"/>
                      <w:bookmarkStart w:id="166" w:name="_Toc452974789"/>
                      <w:bookmarkStart w:id="167" w:name="_Ref452851173"/>
                      <w:bookmarkStart w:id="168" w:name="_Toc4529862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165"/>
                      <w:bookmarkEnd w:id="166"/>
                      <w:bookmarkEnd w:id="168"/>
                      <w:r>
                        <w:fldChar w:fldCharType="end"/>
                      </w:r>
                      <w:bookmarkEnd w:id="167"/>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r>
        <w:t>ImageNet</w:t>
      </w:r>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r w:rsidR="0040153F">
        <w:t>xavier</w:t>
      </w:r>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363B02"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169" w:name="_Ref452855127"/>
            <w:r>
              <w:t>(</w:t>
            </w:r>
            <w:fldSimple w:instr=" STYLEREF 1 \s ">
              <w:r>
                <w:rPr>
                  <w:noProof/>
                </w:rPr>
                <w:t>7</w:t>
              </w:r>
            </w:fldSimple>
            <w:r>
              <w:noBreakHyphen/>
            </w:r>
            <w:fldSimple w:instr=" SEQ Equation \* ARABIC \s 1 ">
              <w:r>
                <w:rPr>
                  <w:noProof/>
                </w:rPr>
                <w:t>1</w:t>
              </w:r>
            </w:fldSimple>
            <w:r>
              <w:t>)</w:t>
            </w:r>
            <w:bookmarkEnd w:id="169"/>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363B02"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170" w:name="_Ref452855700"/>
            <w:r>
              <w:t>(</w:t>
            </w:r>
            <w:fldSimple w:instr=" STYLEREF 1 \s ">
              <w:r>
                <w:rPr>
                  <w:noProof/>
                </w:rPr>
                <w:t>7</w:t>
              </w:r>
            </w:fldSimple>
            <w:r>
              <w:noBreakHyphen/>
            </w:r>
            <w:fldSimple w:instr=" SEQ Equation \* ARABIC \s 1 ">
              <w:r>
                <w:rPr>
                  <w:noProof/>
                </w:rPr>
                <w:t>2</w:t>
              </w:r>
            </w:fldSimple>
            <w:r>
              <w:t>)</w:t>
            </w:r>
            <w:bookmarkEnd w:id="170"/>
          </w:p>
        </w:tc>
      </w:tr>
    </w:tbl>
    <w:p w14:paraId="3E1C0C5D" w14:textId="22512E30" w:rsidR="00F524C1" w:rsidRDefault="00F524C1" w:rsidP="00CC7BFA">
      <w:r>
        <w:t xml:space="preserve">A3.3.1 </w:t>
      </w:r>
      <w:r>
        <w:t>平衡抽样</w:t>
      </w:r>
    </w:p>
    <w:p w14:paraId="014F3346" w14:textId="4BC6761B" w:rsidR="00BB7ECB" w:rsidRDefault="00152E63" w:rsidP="00CC7BFA">
      <w:r>
        <w:lastRenderedPageBreak/>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363B02"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lastRenderedPageBreak/>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68480" behindDoc="0" locked="0" layoutInCell="1" allowOverlap="1" wp14:anchorId="22F691F7" wp14:editId="627C545A">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680E03" w:rsidRPr="00813653" w:rsidRDefault="00680E03" w:rsidP="0082161E">
                            <w:pPr>
                              <w:pStyle w:val="Caption"/>
                              <w:rPr>
                                <w:rFonts w:ascii="Times New Roman" w:hAnsi="Times New Roman" w:cs="Times New Roman"/>
                                <w:noProof/>
                                <w:lang w:eastAsia="en-US"/>
                              </w:rPr>
                            </w:pPr>
                            <w:bookmarkStart w:id="171" w:name="_Toc452969142"/>
                            <w:bookmarkStart w:id="172" w:name="_Toc452974790"/>
                            <w:bookmarkStart w:id="173" w:name="_Ref452857249"/>
                            <w:bookmarkStart w:id="174" w:name="_Toc4529862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171"/>
                            <w:bookmarkEnd w:id="172"/>
                            <w:bookmarkEnd w:id="174"/>
                            <w:r>
                              <w:fldChar w:fldCharType="end"/>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037" type="#_x0000_t202" style="position:absolute;left:0;text-align:left;margin-left:.75pt;margin-top:443.95pt;width:419.45pt;height:35.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" stroked="f">
                <v:textbox style="mso-fit-shape-to-text:t" inset="0,0,0,0">
                  <w:txbxContent>
                    <w:p w14:paraId="3580F6EF" w14:textId="40257C4C" w:rsidR="00680E03" w:rsidRPr="00813653" w:rsidRDefault="00680E03" w:rsidP="0082161E">
                      <w:pPr>
                        <w:pStyle w:val="Caption"/>
                        <w:rPr>
                          <w:rFonts w:ascii="Times New Roman" w:hAnsi="Times New Roman" w:cs="Times New Roman"/>
                          <w:noProof/>
                          <w:lang w:eastAsia="en-US"/>
                        </w:rPr>
                      </w:pPr>
                      <w:bookmarkStart w:id="175" w:name="_Toc452969142"/>
                      <w:bookmarkStart w:id="176" w:name="_Toc452974790"/>
                      <w:bookmarkStart w:id="177" w:name="_Ref452857249"/>
                      <w:bookmarkStart w:id="178" w:name="_Toc4529862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175"/>
                      <w:bookmarkEnd w:id="176"/>
                      <w:bookmarkEnd w:id="178"/>
                      <w:r>
                        <w:fldChar w:fldCharType="end"/>
                      </w:r>
                      <w:bookmarkEnd w:id="177"/>
                    </w:p>
                  </w:txbxContent>
                </v:textbox>
                <w10:wrap type="through"/>
              </v:shape>
            </w:pict>
          </mc:Fallback>
        </mc:AlternateContent>
      </w:r>
      <w:r>
        <w:rPr>
          <w:noProof/>
          <w:lang w:eastAsia="en-US"/>
        </w:rPr>
        <w:drawing>
          <wp:anchor distT="0" distB="0" distL="114300" distR="114300" simplePos="0" relativeHeight="251666432" behindDoc="0" locked="0" layoutInCell="1" allowOverlap="1" wp14:anchorId="472611BC" wp14:editId="56BCEC4B">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r w:rsidR="00C17F67">
        <w:t>i</w:t>
      </w:r>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r w:rsidRPr="00EE10AC">
        <w:rPr>
          <w:sz w:val="24"/>
        </w:rPr>
        <w:t>Tompson</w:t>
      </w:r>
      <w:r w:rsidRPr="00EE10AC">
        <w:rPr>
          <w:sz w:val="24"/>
        </w:rPr>
        <w:t>等提出的一个</w:t>
      </w:r>
      <w:r w:rsidRPr="00EE10AC">
        <w:rPr>
          <w:rFonts w:hint="eastAsia"/>
          <w:sz w:val="24"/>
        </w:rPr>
        <w:t>类</w:t>
      </w:r>
      <w:r w:rsidRPr="00EE10AC">
        <w:rPr>
          <w:sz w:val="24"/>
        </w:rPr>
        <w:t>MRF</w:t>
      </w:r>
      <w:r w:rsidRPr="00EE10AC">
        <w:rPr>
          <w:sz w:val="24"/>
        </w:rPr>
        <w:t>模型使用修改过的卷积（</w:t>
      </w:r>
      <w:r w:rsidRPr="00EE10AC">
        <w:rPr>
          <w:sz w:val="24"/>
        </w:rPr>
        <w:t>SoftPlus</w:t>
      </w:r>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r w:rsidR="002F4F35" w:rsidRPr="00EE10AC">
        <w:rPr>
          <w:sz w:val="24"/>
        </w:rPr>
        <w:t>ReLU</w:t>
      </w:r>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363B02"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r>
        <w:rPr>
          <w:rFonts w:hint="eastAsia"/>
        </w:rPr>
        <w:t>OverFeat</w:t>
      </w:r>
      <w:r>
        <w:t>。被</w:t>
      </w:r>
      <w:r>
        <w:t>Sermanet</w:t>
      </w:r>
      <w:r>
        <w:t>等设计的</w:t>
      </w:r>
      <w:r>
        <w:t>OverFeat</w:t>
      </w:r>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r w:rsidR="009675ED">
        <w:t>OverFeat</w:t>
      </w:r>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r>
        <w:t>Farfade</w:t>
      </w:r>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r>
        <w:rPr>
          <w:rFonts w:hint="eastAsia"/>
        </w:rPr>
        <w:t>Redmon</w:t>
      </w:r>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71552" behindDoc="0" locked="0" layoutInCell="1" allowOverlap="1" wp14:anchorId="0F17A067" wp14:editId="28C1CCCB">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680E03" w:rsidRPr="00FC68C1" w:rsidRDefault="00680E03" w:rsidP="00C96EEA">
                            <w:pPr>
                              <w:pStyle w:val="Caption"/>
                              <w:rPr>
                                <w:rFonts w:ascii="Times New Roman" w:hAnsi="Times New Roman" w:cs="Times New Roman"/>
                                <w:noProof/>
                                <w:lang w:eastAsia="en-US"/>
                              </w:rPr>
                            </w:pPr>
                            <w:bookmarkStart w:id="179" w:name="_Toc452969143"/>
                            <w:bookmarkStart w:id="180" w:name="_Toc452974791"/>
                            <w:bookmarkStart w:id="181" w:name="_Ref452923993"/>
                            <w:bookmarkStart w:id="182" w:name="_Toc452986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179"/>
                            <w:bookmarkEnd w:id="180"/>
                            <w:bookmarkEnd w:id="182"/>
                            <w:r>
                              <w:fldChar w:fldCharType="end"/>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038" type="#_x0000_t202" style="position:absolute;left:0;text-align:left;margin-left:.05pt;margin-top:355.8pt;width:419.5pt;height:35.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" stroked="f">
                <v:textbox style="mso-fit-shape-to-text:t" inset="0,0,0,0">
                  <w:txbxContent>
                    <w:p w14:paraId="4C323739" w14:textId="30A8C1A2" w:rsidR="00680E03" w:rsidRPr="00FC68C1" w:rsidRDefault="00680E03" w:rsidP="00C96EEA">
                      <w:pPr>
                        <w:pStyle w:val="Caption"/>
                        <w:rPr>
                          <w:rFonts w:ascii="Times New Roman" w:hAnsi="Times New Roman" w:cs="Times New Roman"/>
                          <w:noProof/>
                          <w:lang w:eastAsia="en-US"/>
                        </w:rPr>
                      </w:pPr>
                      <w:bookmarkStart w:id="183" w:name="_Toc452969143"/>
                      <w:bookmarkStart w:id="184" w:name="_Toc452974791"/>
                      <w:bookmarkStart w:id="185" w:name="_Ref452923993"/>
                      <w:bookmarkStart w:id="186" w:name="_Toc452986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183"/>
                      <w:bookmarkEnd w:id="184"/>
                      <w:bookmarkEnd w:id="186"/>
                      <w:r>
                        <w:fldChar w:fldCharType="end"/>
                      </w:r>
                      <w:bookmarkEnd w:id="185"/>
                    </w:p>
                  </w:txbxContent>
                </v:textbox>
                <w10:wrap type="through"/>
              </v:shape>
            </w:pict>
          </mc:Fallback>
        </mc:AlternateContent>
      </w:r>
      <w:r>
        <w:rPr>
          <w:noProof/>
          <w:lang w:eastAsia="en-US"/>
        </w:rPr>
        <w:drawing>
          <wp:anchor distT="0" distB="0" distL="114300" distR="114300" simplePos="0" relativeHeight="251669504" behindDoc="0" locked="0" layoutInCell="1" allowOverlap="1" wp14:anchorId="10F871D9" wp14:editId="2DDA4F87">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r w:rsidR="002249C1">
        <w:t>ImageNet</w:t>
      </w:r>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72576" behindDoc="0" locked="0" layoutInCell="1" allowOverlap="1" wp14:anchorId="46D7DF52" wp14:editId="2B29C855">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74624" behindDoc="0" locked="0" layoutInCell="1" allowOverlap="1" wp14:anchorId="1204D454" wp14:editId="7CF739FE">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680E03" w:rsidRPr="00DE252D" w:rsidRDefault="00680E03" w:rsidP="005924A1">
                            <w:pPr>
                              <w:pStyle w:val="Caption"/>
                              <w:rPr>
                                <w:rFonts w:ascii="Times New Roman" w:hAnsi="Times New Roman" w:cs="Times New Roman"/>
                                <w:noProof/>
                                <w:lang w:eastAsia="en-US"/>
                              </w:rPr>
                            </w:pPr>
                            <w:bookmarkStart w:id="187" w:name="_Toc452969144"/>
                            <w:bookmarkStart w:id="188" w:name="_Toc452974792"/>
                            <w:bookmarkStart w:id="189" w:name="_Ref452924572"/>
                            <w:bookmarkStart w:id="190" w:name="_Toc4529863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187"/>
                            <w:bookmarkEnd w:id="188"/>
                            <w:bookmarkEnd w:id="190"/>
                            <w:r>
                              <w:fldChar w:fldCharType="end"/>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039" type="#_x0000_t202" style="position:absolute;left:0;text-align:left;margin-left:.05pt;margin-top:262.35pt;width:418.85pt;height:35.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" stroked="f">
                <v:textbox style="mso-fit-shape-to-text:t" inset="0,0,0,0">
                  <w:txbxContent>
                    <w:p w14:paraId="65790F02" w14:textId="47A56568" w:rsidR="00680E03" w:rsidRPr="00DE252D" w:rsidRDefault="00680E03" w:rsidP="005924A1">
                      <w:pPr>
                        <w:pStyle w:val="Caption"/>
                        <w:rPr>
                          <w:rFonts w:ascii="Times New Roman" w:hAnsi="Times New Roman" w:cs="Times New Roman"/>
                          <w:noProof/>
                          <w:lang w:eastAsia="en-US"/>
                        </w:rPr>
                      </w:pPr>
                      <w:bookmarkStart w:id="191" w:name="_Toc452969144"/>
                      <w:bookmarkStart w:id="192" w:name="_Toc452974792"/>
                      <w:bookmarkStart w:id="193" w:name="_Ref452924572"/>
                      <w:bookmarkStart w:id="194" w:name="_Toc4529863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191"/>
                      <w:bookmarkEnd w:id="192"/>
                      <w:bookmarkEnd w:id="194"/>
                      <w:r>
                        <w:fldChar w:fldCharType="end"/>
                      </w:r>
                      <w:bookmarkEnd w:id="193"/>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以较大的差距打败了如Regionlets</w:t>
      </w:r>
      <w:r w:rsidR="005B5E66">
        <w:rPr>
          <w:rFonts w:ascii="SimSun" w:eastAsia="SimSun" w:hAnsi="SimSun" w:cs="SimSun" w:hint="eastAsia"/>
        </w:rPr>
        <w:t>和</w:t>
      </w:r>
      <w:r w:rsidR="00AD69A8">
        <w:rPr>
          <w:rFonts w:ascii="SimSun" w:eastAsia="SimSun" w:hAnsi="SimSun" w:cs="SimSun"/>
        </w:rPr>
        <w:t>spCov</w:t>
      </w:r>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使用了在ImageNet上提前训练的GoogLeNet的R-CNN框架的DeepInsight轻微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77696" behindDoc="0" locked="0" layoutInCell="1" allowOverlap="1" wp14:anchorId="3ECCD563" wp14:editId="3378D2AA">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680E03" w:rsidRPr="00024734" w:rsidRDefault="00680E03" w:rsidP="00407BD1">
                            <w:pPr>
                              <w:pStyle w:val="Caption"/>
                              <w:rPr>
                                <w:rFonts w:ascii="MS Mincho" w:eastAsia="MS Mincho" w:hAnsi="MS Mincho" w:cs="MS Mincho"/>
                                <w:noProof/>
                                <w:lang w:eastAsia="en-US"/>
                              </w:rPr>
                            </w:pPr>
                            <w:bookmarkStart w:id="195" w:name="_Toc452974797"/>
                            <w:bookmarkStart w:id="196" w:name="_Ref452925263"/>
                            <w:bookmarkStart w:id="197" w:name="_Toc452986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195"/>
                            <w:bookmarkEnd w:id="197"/>
                            <w:r>
                              <w:fldChar w:fldCharType="end"/>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040" type="#_x0000_t202" style="position:absolute;left:0;text-align:left;margin-left:10.65pt;margin-top:301.9pt;width:419.5pt;height:35.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MQ35eQ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680E03" w:rsidRPr="00024734" w:rsidRDefault="00680E03" w:rsidP="00407BD1">
                      <w:pPr>
                        <w:pStyle w:val="Caption"/>
                        <w:rPr>
                          <w:rFonts w:ascii="MS Mincho" w:eastAsia="MS Mincho" w:hAnsi="MS Mincho" w:cs="MS Mincho"/>
                          <w:noProof/>
                          <w:lang w:eastAsia="en-US"/>
                        </w:rPr>
                      </w:pPr>
                      <w:bookmarkStart w:id="198" w:name="_Toc452974797"/>
                      <w:bookmarkStart w:id="199" w:name="_Ref452925263"/>
                      <w:bookmarkStart w:id="200" w:name="_Toc452986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198"/>
                      <w:bookmarkEnd w:id="200"/>
                      <w:r>
                        <w:fldChar w:fldCharType="end"/>
                      </w:r>
                      <w:bookmarkEnd w:id="199"/>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75648" behindDoc="0" locked="0" layoutInCell="1" allowOverlap="1" wp14:anchorId="5985A914" wp14:editId="3D36944E">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54"/>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1" w:author="Author" w:date="2016-06-06T09:57:00Z" w:initials="A">
    <w:p w14:paraId="000D124C" w14:textId="63F672F9" w:rsidR="00680E03" w:rsidRDefault="00680E03">
      <w:pPr>
        <w:pStyle w:val="CommentText"/>
      </w:pPr>
      <w:r>
        <w:rPr>
          <w:rStyle w:val="CommentReference"/>
        </w:rPr>
        <w:annotationRef/>
      </w:r>
      <w:r>
        <w:t>增加</w:t>
      </w:r>
      <w:r>
        <w:rPr>
          <w:rFonts w:hint="eastAsia"/>
        </w:rPr>
        <w:t>传统</w:t>
      </w:r>
      <w:r>
        <w:t>方法概述</w:t>
      </w:r>
    </w:p>
  </w:comment>
  <w:comment w:id="68" w:author="Author" w:date="2016-06-06T11:05:00Z" w:initials="A">
    <w:p w14:paraId="133082C8" w14:textId="3C8EF158" w:rsidR="00680E03" w:rsidRDefault="00680E03">
      <w:pPr>
        <w:pStyle w:val="CommentText"/>
      </w:pPr>
      <w:r>
        <w:rPr>
          <w:rStyle w:val="CommentReference"/>
        </w:rPr>
        <w:annotationRef/>
      </w:r>
      <w:r>
        <w:t>或许加入</w:t>
      </w:r>
      <w:r>
        <w:t>CNN</w:t>
      </w:r>
      <w:r>
        <w:t>的</w:t>
      </w:r>
      <w:r>
        <w:rPr>
          <w:rFonts w:hint="eastAsia"/>
        </w:rPr>
        <w:t>评分</w:t>
      </w:r>
      <w:r>
        <w:t>算法</w:t>
      </w:r>
    </w:p>
  </w:comment>
  <w:comment w:id="77" w:author="Author" w:date="2016-06-06T11:03:00Z" w:initials="A">
    <w:p w14:paraId="5275662B" w14:textId="5AAA6306" w:rsidR="00680E03" w:rsidRDefault="00680E03">
      <w:pPr>
        <w:pStyle w:val="CommentText"/>
      </w:pPr>
      <w:r>
        <w:rPr>
          <w:rStyle w:val="CommentReference"/>
        </w:rPr>
        <w:annotationRef/>
      </w:r>
      <w:r>
        <w:t>可以再详细描述算法流程</w:t>
      </w:r>
    </w:p>
  </w:comment>
  <w:comment w:id="97" w:author="Author" w:date="2016-06-06T13:20:00Z" w:initials="A">
    <w:p w14:paraId="75E68071" w14:textId="7CF904FE" w:rsidR="00680E03" w:rsidRDefault="00680E03">
      <w:pPr>
        <w:pStyle w:val="CommentText"/>
      </w:pPr>
      <w:r>
        <w:rPr>
          <w:rStyle w:val="CommentReference"/>
        </w:rPr>
        <w:annotationRef/>
      </w:r>
      <w:r>
        <w:t>NMS</w:t>
      </w:r>
      <w:r>
        <w:t>算法流程图</w:t>
      </w:r>
      <w:r>
        <w:t>/</w:t>
      </w:r>
      <w:r>
        <w:t>伪代码</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D124C" w15:done="0"/>
  <w15:commentEx w15:paraId="133082C8" w15:done="0"/>
  <w15:commentEx w15:paraId="5275662B" w15:done="0"/>
  <w15:commentEx w15:paraId="75E6807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DC56E" w14:textId="77777777" w:rsidR="005B4A41" w:rsidRDefault="005B4A41">
      <w:pPr>
        <w:ind w:firstLine="480"/>
      </w:pPr>
      <w:r>
        <w:separator/>
      </w:r>
    </w:p>
    <w:p w14:paraId="78DBE872" w14:textId="77777777" w:rsidR="005B4A41" w:rsidRDefault="005B4A41">
      <w:pPr>
        <w:ind w:firstLine="480"/>
      </w:pPr>
    </w:p>
    <w:p w14:paraId="2771554D" w14:textId="77777777" w:rsidR="005B4A41" w:rsidRDefault="005B4A41"/>
  </w:endnote>
  <w:endnote w:type="continuationSeparator" w:id="0">
    <w:p w14:paraId="1E4ECA11" w14:textId="77777777" w:rsidR="005B4A41" w:rsidRDefault="005B4A41">
      <w:pPr>
        <w:ind w:firstLine="480"/>
      </w:pPr>
      <w:r>
        <w:continuationSeparator/>
      </w:r>
    </w:p>
    <w:p w14:paraId="4FAAB92E" w14:textId="77777777" w:rsidR="005B4A41" w:rsidRDefault="005B4A41">
      <w:pPr>
        <w:ind w:firstLine="480"/>
      </w:pPr>
    </w:p>
    <w:p w14:paraId="638EECBB" w14:textId="77777777" w:rsidR="005B4A41" w:rsidRDefault="005B4A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6"/>
    <w:family w:val="modern"/>
    <w:pitch w:val="fixed"/>
    <w:sig w:usb0="00000001" w:usb1="080E0000" w:usb2="00000010" w:usb3="00000000" w:csb0="000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680E03" w:rsidRDefault="00680E03">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680E03" w:rsidRDefault="00680E03">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FB13D9">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680E03" w:rsidRDefault="00680E0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B13D9">
      <w:rPr>
        <w:rStyle w:val="PageNumber"/>
        <w:noProof/>
      </w:rPr>
      <w:t>25</w:t>
    </w:r>
    <w:r>
      <w:rPr>
        <w:rStyle w:val="PageNumber"/>
      </w:rPr>
      <w:fldChar w:fldCharType="end"/>
    </w:r>
  </w:p>
  <w:p w14:paraId="7F74D395" w14:textId="77777777" w:rsidR="00680E03" w:rsidRDefault="00680E03">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680E03" w:rsidRDefault="00680E03">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FB13D9">
      <w:rPr>
        <w:rStyle w:val="PageNumber"/>
        <w:noProof/>
      </w:rPr>
      <w:t>34</w:t>
    </w:r>
    <w:r>
      <w:rPr>
        <w:rStyle w:val="PageNumber"/>
      </w:rPr>
      <w:fldChar w:fldCharType="end"/>
    </w:r>
  </w:p>
  <w:p w14:paraId="3719BF40" w14:textId="77777777" w:rsidR="00680E03" w:rsidRDefault="00680E03">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680E03" w:rsidRDefault="00680E03">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680E03" w:rsidRDefault="00680E03">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680E03" w:rsidRDefault="00680E03">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FB13D9">
      <w:rPr>
        <w:rStyle w:val="PageNumber"/>
        <w:noProof/>
      </w:rPr>
      <w:t>33</w:t>
    </w:r>
    <w:r>
      <w:rPr>
        <w:rStyle w:val="PageNumber"/>
      </w:rPr>
      <w:fldChar w:fldCharType="end"/>
    </w:r>
  </w:p>
  <w:p w14:paraId="1B5FEEA1" w14:textId="77777777" w:rsidR="00680E03" w:rsidRDefault="00680E03">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DE11B6" w14:textId="77777777" w:rsidR="005B4A41" w:rsidRDefault="005B4A41">
      <w:pPr>
        <w:ind w:firstLine="480"/>
      </w:pPr>
      <w:r>
        <w:separator/>
      </w:r>
    </w:p>
  </w:footnote>
  <w:footnote w:type="continuationSeparator" w:id="0">
    <w:p w14:paraId="432A3A76" w14:textId="77777777" w:rsidR="005B4A41" w:rsidRDefault="005B4A41">
      <w:pPr>
        <w:ind w:firstLine="480"/>
      </w:pPr>
      <w:r>
        <w:continuationSeparator/>
      </w:r>
    </w:p>
    <w:p w14:paraId="46118799" w14:textId="77777777" w:rsidR="005B4A41" w:rsidRDefault="005B4A41">
      <w:pPr>
        <w:ind w:firstLine="480"/>
      </w:pPr>
    </w:p>
    <w:p w14:paraId="298BE468" w14:textId="77777777" w:rsidR="005B4A41" w:rsidRDefault="005B4A41"/>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680E03" w:rsidRDefault="00680E03">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680E03" w:rsidRDefault="00680E03">
    <w:pPr>
      <w:pStyle w:val="aff1"/>
    </w:pPr>
    <w:r>
      <w:fldChar w:fldCharType="begin"/>
    </w:r>
    <w:r>
      <w:instrText xml:space="preserve"> STYLEREF  "</w:instrText>
    </w:r>
    <w:r>
      <w:instrText>标题</w:instrText>
    </w:r>
    <w:r>
      <w:instrText xml:space="preserve"> 1" \l \n  \* MERGEFORMAT </w:instrText>
    </w:r>
    <w:r>
      <w:fldChar w:fldCharType="separate"/>
    </w:r>
    <w:r w:rsidR="00FB13D9">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FB13D9">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680E03" w:rsidRDefault="00680E03">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680E03" w:rsidRDefault="00680E03">
    <w:pPr>
      <w:pStyle w:val="aff1"/>
    </w:pPr>
    <w:r>
      <w:fldChar w:fldCharType="begin"/>
    </w:r>
    <w:r>
      <w:instrText xml:space="preserve"> STYLEREF  "</w:instrText>
    </w:r>
    <w:r>
      <w:instrText>标题</w:instrText>
    </w:r>
    <w:r>
      <w:instrText xml:space="preserve"> 1" \* MERGEFORMAT </w:instrText>
    </w:r>
    <w:r>
      <w:fldChar w:fldCharType="separate"/>
    </w:r>
    <w:r w:rsidR="00FB13D9">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rsidR="00606A32">
      <w:fldChar w:fldCharType="separate"/>
    </w:r>
    <w:r w:rsidR="00FB13D9">
      <w:rPr>
        <w:rFonts w:hint="eastAsia"/>
        <w:noProof/>
      </w:rPr>
      <w:t>表格索引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680E03" w:rsidRDefault="00680E03">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680E03" w:rsidRPr="00621403" w:rsidRDefault="00680E03"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680E03" w:rsidRDefault="00680E03">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680E03" w:rsidRDefault="00680E03">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680E03" w:rsidRDefault="00680E03">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680E03" w:rsidRDefault="00680E03"/>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680E03" w:rsidRDefault="00680E03">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FB13D9">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FB13D9">
      <w:rPr>
        <w:rFonts w:hint="eastAsia"/>
        <w:noProof/>
      </w:rPr>
      <w:t>附录</w:t>
    </w:r>
    <w:r w:rsidR="00FB13D9">
      <w:rPr>
        <w:rFonts w:hint="eastAsia"/>
        <w:noProof/>
      </w:rPr>
      <w:t xml:space="preserve">A </w:t>
    </w:r>
    <w:r w:rsidR="00FB13D9">
      <w:rPr>
        <w:rFonts w:hint="eastAsia"/>
        <w:noProof/>
      </w:rPr>
      <w:t>书面翻译</w:t>
    </w:r>
    <w:r>
      <w:rPr>
        <w:noProof/>
      </w:rPr>
      <w:fldChar w:fldCharType="end"/>
    </w:r>
  </w:p>
  <w:p w14:paraId="26D74FE9" w14:textId="77777777" w:rsidR="00680E03" w:rsidRDefault="00680E03"/>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680E03" w:rsidRDefault="00680E03">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680E03" w:rsidRDefault="00680E03">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680E03" w:rsidRDefault="00680E03">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680E03" w:rsidRDefault="00680E03">
    <w:pPr>
      <w:pStyle w:val="Header"/>
    </w:pPr>
    <w:r>
      <w:fldChar w:fldCharType="begin"/>
    </w:r>
    <w:r>
      <w:instrText xml:space="preserve"> STYLEREF  "</w:instrText>
    </w:r>
    <w:r>
      <w:instrText>标题</w:instrText>
    </w:r>
    <w:r>
      <w:instrText xml:space="preserve"> 1" \* MERGEFORMAT </w:instrText>
    </w:r>
    <w:r>
      <w:fldChar w:fldCharType="separate"/>
    </w:r>
    <w:r>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680E03" w:rsidRDefault="00680E03">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680E03" w:rsidRDefault="00680E03"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680E03" w:rsidRDefault="00680E03">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680E03" w:rsidRPr="008E19DC" w:rsidRDefault="00680E03"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5">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8">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0">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1">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4">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6">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7">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19">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0">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1">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2">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3">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5">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6">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8"/>
  </w:num>
  <w:num w:numId="2">
    <w:abstractNumId w:val="25"/>
  </w:num>
  <w:num w:numId="3">
    <w:abstractNumId w:val="0"/>
  </w:num>
  <w:num w:numId="4">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21"/>
  </w:num>
  <w:num w:numId="7">
    <w:abstractNumId w:val="23"/>
  </w:num>
  <w:num w:numId="8">
    <w:abstractNumId w:val="1"/>
  </w:num>
  <w:num w:numId="9">
    <w:abstractNumId w:val="24"/>
  </w:num>
  <w:num w:numId="10">
    <w:abstractNumId w:val="7"/>
  </w:num>
  <w:num w:numId="11">
    <w:abstractNumId w:val="4"/>
  </w:num>
  <w:num w:numId="12">
    <w:abstractNumId w:val="13"/>
  </w:num>
  <w:num w:numId="13">
    <w:abstractNumId w:val="22"/>
  </w:num>
  <w:num w:numId="14">
    <w:abstractNumId w:val="5"/>
  </w:num>
  <w:num w:numId="15">
    <w:abstractNumId w:val="18"/>
  </w:num>
  <w:num w:numId="16">
    <w:abstractNumId w:val="21"/>
  </w:num>
  <w:num w:numId="17">
    <w:abstractNumId w:val="17"/>
  </w:num>
  <w:num w:numId="18">
    <w:abstractNumId w:val="15"/>
  </w:num>
  <w:num w:numId="19">
    <w:abstractNumId w:val="26"/>
  </w:num>
  <w:num w:numId="20">
    <w:abstractNumId w:val="16"/>
  </w:num>
  <w:num w:numId="21">
    <w:abstractNumId w:val="9"/>
  </w:num>
  <w:num w:numId="22">
    <w:abstractNumId w:val="14"/>
  </w:num>
  <w:num w:numId="23">
    <w:abstractNumId w:val="11"/>
  </w:num>
  <w:num w:numId="24">
    <w:abstractNumId w:val="3"/>
  </w:num>
  <w:num w:numId="25">
    <w:abstractNumId w:val="6"/>
  </w:num>
  <w:num w:numId="26">
    <w:abstractNumId w:val="2"/>
  </w:num>
  <w:num w:numId="27">
    <w:abstractNumId w:val="12"/>
  </w:num>
  <w:num w:numId="28">
    <w:abstractNumId w:val="19"/>
  </w:num>
  <w:num w:numId="29">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bordersDoNotSurroundHeader/>
  <w:bordersDoNotSurroundFooter/>
  <w:activeWritingStyle w:appName="MSWord" w:lang="en-US"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3439"/>
    <w:rsid w:val="00003A10"/>
    <w:rsid w:val="000044D7"/>
    <w:rsid w:val="0001057A"/>
    <w:rsid w:val="0001092B"/>
    <w:rsid w:val="000122CB"/>
    <w:rsid w:val="0001351B"/>
    <w:rsid w:val="00021F29"/>
    <w:rsid w:val="00022158"/>
    <w:rsid w:val="00025519"/>
    <w:rsid w:val="000267C2"/>
    <w:rsid w:val="00030013"/>
    <w:rsid w:val="000323B9"/>
    <w:rsid w:val="00032D4E"/>
    <w:rsid w:val="00034AE5"/>
    <w:rsid w:val="000356C7"/>
    <w:rsid w:val="00037896"/>
    <w:rsid w:val="00037FD5"/>
    <w:rsid w:val="0004083D"/>
    <w:rsid w:val="000423C1"/>
    <w:rsid w:val="00042C8C"/>
    <w:rsid w:val="0004395A"/>
    <w:rsid w:val="00043DDE"/>
    <w:rsid w:val="00046974"/>
    <w:rsid w:val="000507FF"/>
    <w:rsid w:val="00051D90"/>
    <w:rsid w:val="00057598"/>
    <w:rsid w:val="000618B0"/>
    <w:rsid w:val="000630D5"/>
    <w:rsid w:val="00065419"/>
    <w:rsid w:val="00070BC7"/>
    <w:rsid w:val="00084036"/>
    <w:rsid w:val="00084CEA"/>
    <w:rsid w:val="000871D2"/>
    <w:rsid w:val="00090419"/>
    <w:rsid w:val="00094524"/>
    <w:rsid w:val="00095AD8"/>
    <w:rsid w:val="00096DFC"/>
    <w:rsid w:val="000A208F"/>
    <w:rsid w:val="000A3280"/>
    <w:rsid w:val="000A7263"/>
    <w:rsid w:val="000B270E"/>
    <w:rsid w:val="000B3661"/>
    <w:rsid w:val="000B5E05"/>
    <w:rsid w:val="000C3C92"/>
    <w:rsid w:val="000C67B4"/>
    <w:rsid w:val="000C6F26"/>
    <w:rsid w:val="000C78FE"/>
    <w:rsid w:val="000D7B3D"/>
    <w:rsid w:val="000E337A"/>
    <w:rsid w:val="000E6274"/>
    <w:rsid w:val="000E7564"/>
    <w:rsid w:val="000E7AAA"/>
    <w:rsid w:val="0010153D"/>
    <w:rsid w:val="00104890"/>
    <w:rsid w:val="00105359"/>
    <w:rsid w:val="00107497"/>
    <w:rsid w:val="00110079"/>
    <w:rsid w:val="0011095E"/>
    <w:rsid w:val="00111157"/>
    <w:rsid w:val="00111276"/>
    <w:rsid w:val="00112BA3"/>
    <w:rsid w:val="00117714"/>
    <w:rsid w:val="0012529C"/>
    <w:rsid w:val="00126B9B"/>
    <w:rsid w:val="00126CA5"/>
    <w:rsid w:val="00133120"/>
    <w:rsid w:val="00134C2B"/>
    <w:rsid w:val="0013532C"/>
    <w:rsid w:val="0013575E"/>
    <w:rsid w:val="00137CF5"/>
    <w:rsid w:val="00137D07"/>
    <w:rsid w:val="001440AA"/>
    <w:rsid w:val="00145275"/>
    <w:rsid w:val="00145C88"/>
    <w:rsid w:val="0014613B"/>
    <w:rsid w:val="00147F60"/>
    <w:rsid w:val="0015013A"/>
    <w:rsid w:val="001501AB"/>
    <w:rsid w:val="00150988"/>
    <w:rsid w:val="0015154B"/>
    <w:rsid w:val="00152E63"/>
    <w:rsid w:val="00153FC6"/>
    <w:rsid w:val="00157C73"/>
    <w:rsid w:val="00161731"/>
    <w:rsid w:val="0017281E"/>
    <w:rsid w:val="00172B63"/>
    <w:rsid w:val="001754AD"/>
    <w:rsid w:val="001850D7"/>
    <w:rsid w:val="001864D7"/>
    <w:rsid w:val="00190D0D"/>
    <w:rsid w:val="00191D34"/>
    <w:rsid w:val="00193B25"/>
    <w:rsid w:val="001A288C"/>
    <w:rsid w:val="001B3715"/>
    <w:rsid w:val="001C642E"/>
    <w:rsid w:val="001C75D3"/>
    <w:rsid w:val="001E225A"/>
    <w:rsid w:val="001E2A59"/>
    <w:rsid w:val="001E51BB"/>
    <w:rsid w:val="001E61CA"/>
    <w:rsid w:val="001F3BFD"/>
    <w:rsid w:val="0020000E"/>
    <w:rsid w:val="00202A96"/>
    <w:rsid w:val="00203257"/>
    <w:rsid w:val="00204B20"/>
    <w:rsid w:val="00205DDD"/>
    <w:rsid w:val="0020638B"/>
    <w:rsid w:val="00207185"/>
    <w:rsid w:val="00207984"/>
    <w:rsid w:val="0020798C"/>
    <w:rsid w:val="0021362D"/>
    <w:rsid w:val="0022373D"/>
    <w:rsid w:val="002249C1"/>
    <w:rsid w:val="002259F3"/>
    <w:rsid w:val="0022751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B2D"/>
    <w:rsid w:val="002762A4"/>
    <w:rsid w:val="00284209"/>
    <w:rsid w:val="002843F4"/>
    <w:rsid w:val="002848AB"/>
    <w:rsid w:val="002858FD"/>
    <w:rsid w:val="00287D49"/>
    <w:rsid w:val="00290BC9"/>
    <w:rsid w:val="0029251E"/>
    <w:rsid w:val="00294BE7"/>
    <w:rsid w:val="00295BDC"/>
    <w:rsid w:val="002A1310"/>
    <w:rsid w:val="002A653E"/>
    <w:rsid w:val="002A672C"/>
    <w:rsid w:val="002B1DF8"/>
    <w:rsid w:val="002B233E"/>
    <w:rsid w:val="002B2593"/>
    <w:rsid w:val="002B47D2"/>
    <w:rsid w:val="002B4E46"/>
    <w:rsid w:val="002B5220"/>
    <w:rsid w:val="002B5B14"/>
    <w:rsid w:val="002C1D90"/>
    <w:rsid w:val="002C22F8"/>
    <w:rsid w:val="002C4422"/>
    <w:rsid w:val="002C7232"/>
    <w:rsid w:val="002D1949"/>
    <w:rsid w:val="002D19A5"/>
    <w:rsid w:val="002D1B5D"/>
    <w:rsid w:val="002D238B"/>
    <w:rsid w:val="002D77CC"/>
    <w:rsid w:val="002E0765"/>
    <w:rsid w:val="002E0E21"/>
    <w:rsid w:val="002E2604"/>
    <w:rsid w:val="002E5E3E"/>
    <w:rsid w:val="002F2F4C"/>
    <w:rsid w:val="002F4F35"/>
    <w:rsid w:val="002F5C25"/>
    <w:rsid w:val="003035BA"/>
    <w:rsid w:val="00307B71"/>
    <w:rsid w:val="00310194"/>
    <w:rsid w:val="00310C4A"/>
    <w:rsid w:val="00311651"/>
    <w:rsid w:val="0031171B"/>
    <w:rsid w:val="00317A81"/>
    <w:rsid w:val="00317CCD"/>
    <w:rsid w:val="00321D25"/>
    <w:rsid w:val="003226FB"/>
    <w:rsid w:val="00327E11"/>
    <w:rsid w:val="00327FD1"/>
    <w:rsid w:val="00332B43"/>
    <w:rsid w:val="00333A60"/>
    <w:rsid w:val="003346BD"/>
    <w:rsid w:val="00334819"/>
    <w:rsid w:val="00334A5F"/>
    <w:rsid w:val="0033608D"/>
    <w:rsid w:val="0033614D"/>
    <w:rsid w:val="00336B5B"/>
    <w:rsid w:val="00347E0C"/>
    <w:rsid w:val="0035470D"/>
    <w:rsid w:val="003562C5"/>
    <w:rsid w:val="00356892"/>
    <w:rsid w:val="00357571"/>
    <w:rsid w:val="00357635"/>
    <w:rsid w:val="00363B02"/>
    <w:rsid w:val="00366CFA"/>
    <w:rsid w:val="00370288"/>
    <w:rsid w:val="00370D98"/>
    <w:rsid w:val="00372FAD"/>
    <w:rsid w:val="003747CF"/>
    <w:rsid w:val="00382601"/>
    <w:rsid w:val="00395445"/>
    <w:rsid w:val="003955CE"/>
    <w:rsid w:val="003963A2"/>
    <w:rsid w:val="003A0913"/>
    <w:rsid w:val="003A280A"/>
    <w:rsid w:val="003A524C"/>
    <w:rsid w:val="003A7C7F"/>
    <w:rsid w:val="003B2374"/>
    <w:rsid w:val="003C5B2C"/>
    <w:rsid w:val="003C5CBB"/>
    <w:rsid w:val="003D1276"/>
    <w:rsid w:val="003E07DE"/>
    <w:rsid w:val="003E12C3"/>
    <w:rsid w:val="003E2FE7"/>
    <w:rsid w:val="003F54AE"/>
    <w:rsid w:val="0040153F"/>
    <w:rsid w:val="004065A3"/>
    <w:rsid w:val="004069FB"/>
    <w:rsid w:val="00407BD1"/>
    <w:rsid w:val="00416A50"/>
    <w:rsid w:val="0042191F"/>
    <w:rsid w:val="00422804"/>
    <w:rsid w:val="004231AB"/>
    <w:rsid w:val="00424956"/>
    <w:rsid w:val="00425E9F"/>
    <w:rsid w:val="004279B2"/>
    <w:rsid w:val="004322CC"/>
    <w:rsid w:val="00432A80"/>
    <w:rsid w:val="004352A0"/>
    <w:rsid w:val="00437BC5"/>
    <w:rsid w:val="00443CB0"/>
    <w:rsid w:val="004472DF"/>
    <w:rsid w:val="00451E58"/>
    <w:rsid w:val="004605C8"/>
    <w:rsid w:val="00460D42"/>
    <w:rsid w:val="004622B2"/>
    <w:rsid w:val="0046369B"/>
    <w:rsid w:val="00466978"/>
    <w:rsid w:val="00472082"/>
    <w:rsid w:val="00472364"/>
    <w:rsid w:val="00472694"/>
    <w:rsid w:val="0047482E"/>
    <w:rsid w:val="0047588F"/>
    <w:rsid w:val="00480FA2"/>
    <w:rsid w:val="00481B59"/>
    <w:rsid w:val="00481CBB"/>
    <w:rsid w:val="00482F71"/>
    <w:rsid w:val="004868B4"/>
    <w:rsid w:val="00493D7D"/>
    <w:rsid w:val="004A1E0E"/>
    <w:rsid w:val="004A685B"/>
    <w:rsid w:val="004A7E31"/>
    <w:rsid w:val="004B1FFB"/>
    <w:rsid w:val="004B2E31"/>
    <w:rsid w:val="004B336D"/>
    <w:rsid w:val="004B6763"/>
    <w:rsid w:val="004B7675"/>
    <w:rsid w:val="004D2F81"/>
    <w:rsid w:val="004D7B44"/>
    <w:rsid w:val="004E0D04"/>
    <w:rsid w:val="004E6350"/>
    <w:rsid w:val="004F0D16"/>
    <w:rsid w:val="004F4BB5"/>
    <w:rsid w:val="004F6107"/>
    <w:rsid w:val="004F7D3F"/>
    <w:rsid w:val="00503FE9"/>
    <w:rsid w:val="005052EC"/>
    <w:rsid w:val="00513CFF"/>
    <w:rsid w:val="00523407"/>
    <w:rsid w:val="00524E81"/>
    <w:rsid w:val="00525C92"/>
    <w:rsid w:val="00526E65"/>
    <w:rsid w:val="00527095"/>
    <w:rsid w:val="00530945"/>
    <w:rsid w:val="00534688"/>
    <w:rsid w:val="00543669"/>
    <w:rsid w:val="0054417C"/>
    <w:rsid w:val="00547FB1"/>
    <w:rsid w:val="00550C17"/>
    <w:rsid w:val="0055189A"/>
    <w:rsid w:val="005560F5"/>
    <w:rsid w:val="00557E02"/>
    <w:rsid w:val="00561F0E"/>
    <w:rsid w:val="005632D7"/>
    <w:rsid w:val="005641A3"/>
    <w:rsid w:val="0056598A"/>
    <w:rsid w:val="005716E9"/>
    <w:rsid w:val="005718F1"/>
    <w:rsid w:val="00582AFD"/>
    <w:rsid w:val="00582C8B"/>
    <w:rsid w:val="00582D43"/>
    <w:rsid w:val="00583A63"/>
    <w:rsid w:val="00585FFB"/>
    <w:rsid w:val="00590BE1"/>
    <w:rsid w:val="00590DF9"/>
    <w:rsid w:val="005924A1"/>
    <w:rsid w:val="005931ED"/>
    <w:rsid w:val="00594218"/>
    <w:rsid w:val="00597876"/>
    <w:rsid w:val="005A2774"/>
    <w:rsid w:val="005A2C05"/>
    <w:rsid w:val="005B4A41"/>
    <w:rsid w:val="005B5E66"/>
    <w:rsid w:val="005B6975"/>
    <w:rsid w:val="005B69A6"/>
    <w:rsid w:val="005B7778"/>
    <w:rsid w:val="005B7B25"/>
    <w:rsid w:val="005C4984"/>
    <w:rsid w:val="005C768E"/>
    <w:rsid w:val="005D25BD"/>
    <w:rsid w:val="005E30B9"/>
    <w:rsid w:val="005E3CE2"/>
    <w:rsid w:val="005F6667"/>
    <w:rsid w:val="00601AD1"/>
    <w:rsid w:val="00606A32"/>
    <w:rsid w:val="0062039D"/>
    <w:rsid w:val="00621403"/>
    <w:rsid w:val="00621688"/>
    <w:rsid w:val="00622CE6"/>
    <w:rsid w:val="00623FF2"/>
    <w:rsid w:val="006248B4"/>
    <w:rsid w:val="00626959"/>
    <w:rsid w:val="006328BE"/>
    <w:rsid w:val="00632E34"/>
    <w:rsid w:val="006346AA"/>
    <w:rsid w:val="00636D17"/>
    <w:rsid w:val="006423CE"/>
    <w:rsid w:val="006427A4"/>
    <w:rsid w:val="00642DFA"/>
    <w:rsid w:val="006442DC"/>
    <w:rsid w:val="00645601"/>
    <w:rsid w:val="006513F0"/>
    <w:rsid w:val="0065450F"/>
    <w:rsid w:val="00656363"/>
    <w:rsid w:val="006632DE"/>
    <w:rsid w:val="0066482D"/>
    <w:rsid w:val="00665AAD"/>
    <w:rsid w:val="00667891"/>
    <w:rsid w:val="00671A3C"/>
    <w:rsid w:val="006733A3"/>
    <w:rsid w:val="00673DCD"/>
    <w:rsid w:val="00674CF7"/>
    <w:rsid w:val="00674F14"/>
    <w:rsid w:val="00676A55"/>
    <w:rsid w:val="00680E03"/>
    <w:rsid w:val="0068326C"/>
    <w:rsid w:val="0068449D"/>
    <w:rsid w:val="0069176E"/>
    <w:rsid w:val="00693848"/>
    <w:rsid w:val="006940EF"/>
    <w:rsid w:val="00694194"/>
    <w:rsid w:val="006946E4"/>
    <w:rsid w:val="00695C62"/>
    <w:rsid w:val="006A04AA"/>
    <w:rsid w:val="006A3736"/>
    <w:rsid w:val="006A38A1"/>
    <w:rsid w:val="006A4E6A"/>
    <w:rsid w:val="006A56E2"/>
    <w:rsid w:val="006A5A53"/>
    <w:rsid w:val="006B0E60"/>
    <w:rsid w:val="006B1D6E"/>
    <w:rsid w:val="006B2537"/>
    <w:rsid w:val="006B5B88"/>
    <w:rsid w:val="006B5D27"/>
    <w:rsid w:val="006C2683"/>
    <w:rsid w:val="006C3C39"/>
    <w:rsid w:val="006C538D"/>
    <w:rsid w:val="006D02C2"/>
    <w:rsid w:val="006D12AC"/>
    <w:rsid w:val="006D5515"/>
    <w:rsid w:val="006D6606"/>
    <w:rsid w:val="006E47AB"/>
    <w:rsid w:val="006E61F3"/>
    <w:rsid w:val="006E7C47"/>
    <w:rsid w:val="006F4AAD"/>
    <w:rsid w:val="006F6B53"/>
    <w:rsid w:val="007116EB"/>
    <w:rsid w:val="00714200"/>
    <w:rsid w:val="00716D4F"/>
    <w:rsid w:val="00723B55"/>
    <w:rsid w:val="00725E76"/>
    <w:rsid w:val="00726B65"/>
    <w:rsid w:val="00730148"/>
    <w:rsid w:val="00733159"/>
    <w:rsid w:val="00735836"/>
    <w:rsid w:val="00735E18"/>
    <w:rsid w:val="0074101E"/>
    <w:rsid w:val="00741860"/>
    <w:rsid w:val="007450AB"/>
    <w:rsid w:val="007478C8"/>
    <w:rsid w:val="007522CA"/>
    <w:rsid w:val="00752390"/>
    <w:rsid w:val="007526F5"/>
    <w:rsid w:val="00752BD4"/>
    <w:rsid w:val="00753D41"/>
    <w:rsid w:val="00755158"/>
    <w:rsid w:val="007578C5"/>
    <w:rsid w:val="00761E7D"/>
    <w:rsid w:val="00761F2B"/>
    <w:rsid w:val="007648E1"/>
    <w:rsid w:val="00767CFE"/>
    <w:rsid w:val="007848D1"/>
    <w:rsid w:val="00784AE7"/>
    <w:rsid w:val="00786AA3"/>
    <w:rsid w:val="00786CE0"/>
    <w:rsid w:val="0079230E"/>
    <w:rsid w:val="00794780"/>
    <w:rsid w:val="00796153"/>
    <w:rsid w:val="007A5401"/>
    <w:rsid w:val="007A5777"/>
    <w:rsid w:val="007A769E"/>
    <w:rsid w:val="007A76D3"/>
    <w:rsid w:val="007B4100"/>
    <w:rsid w:val="007B5B21"/>
    <w:rsid w:val="007C2EAC"/>
    <w:rsid w:val="007C3B13"/>
    <w:rsid w:val="007C50CE"/>
    <w:rsid w:val="007D249F"/>
    <w:rsid w:val="007D33F0"/>
    <w:rsid w:val="007D43DE"/>
    <w:rsid w:val="007D7B27"/>
    <w:rsid w:val="007E3414"/>
    <w:rsid w:val="007F18E1"/>
    <w:rsid w:val="007F6998"/>
    <w:rsid w:val="00800870"/>
    <w:rsid w:val="00802E7D"/>
    <w:rsid w:val="00802EB9"/>
    <w:rsid w:val="00804592"/>
    <w:rsid w:val="008119E3"/>
    <w:rsid w:val="0081280F"/>
    <w:rsid w:val="00813422"/>
    <w:rsid w:val="0082161E"/>
    <w:rsid w:val="008221F3"/>
    <w:rsid w:val="00826585"/>
    <w:rsid w:val="008271C3"/>
    <w:rsid w:val="00832B33"/>
    <w:rsid w:val="00836A0A"/>
    <w:rsid w:val="00836D3E"/>
    <w:rsid w:val="008418CD"/>
    <w:rsid w:val="0084507F"/>
    <w:rsid w:val="00863E0B"/>
    <w:rsid w:val="008646B2"/>
    <w:rsid w:val="00872F8A"/>
    <w:rsid w:val="0088233A"/>
    <w:rsid w:val="008844D9"/>
    <w:rsid w:val="00887CC7"/>
    <w:rsid w:val="00890628"/>
    <w:rsid w:val="00891C4D"/>
    <w:rsid w:val="00893153"/>
    <w:rsid w:val="008937D0"/>
    <w:rsid w:val="008A1DD7"/>
    <w:rsid w:val="008A1F73"/>
    <w:rsid w:val="008A69FC"/>
    <w:rsid w:val="008C0213"/>
    <w:rsid w:val="008C2292"/>
    <w:rsid w:val="008C257D"/>
    <w:rsid w:val="008C3B02"/>
    <w:rsid w:val="008C6EC4"/>
    <w:rsid w:val="008D179C"/>
    <w:rsid w:val="008D43BC"/>
    <w:rsid w:val="008E19DC"/>
    <w:rsid w:val="008E46CA"/>
    <w:rsid w:val="008E5C18"/>
    <w:rsid w:val="008E681F"/>
    <w:rsid w:val="008F2897"/>
    <w:rsid w:val="008F58B7"/>
    <w:rsid w:val="008F6050"/>
    <w:rsid w:val="00906BAC"/>
    <w:rsid w:val="009073FE"/>
    <w:rsid w:val="00911E70"/>
    <w:rsid w:val="00916E63"/>
    <w:rsid w:val="00922751"/>
    <w:rsid w:val="00922780"/>
    <w:rsid w:val="0092368B"/>
    <w:rsid w:val="00925C1F"/>
    <w:rsid w:val="009278AC"/>
    <w:rsid w:val="00931412"/>
    <w:rsid w:val="00934699"/>
    <w:rsid w:val="00934B31"/>
    <w:rsid w:val="00934F25"/>
    <w:rsid w:val="00937163"/>
    <w:rsid w:val="00937897"/>
    <w:rsid w:val="00946644"/>
    <w:rsid w:val="0095192B"/>
    <w:rsid w:val="00952B64"/>
    <w:rsid w:val="00952F71"/>
    <w:rsid w:val="00960E82"/>
    <w:rsid w:val="00964922"/>
    <w:rsid w:val="0096603F"/>
    <w:rsid w:val="009675ED"/>
    <w:rsid w:val="009676DC"/>
    <w:rsid w:val="00972C56"/>
    <w:rsid w:val="00973061"/>
    <w:rsid w:val="00975E02"/>
    <w:rsid w:val="00982B5D"/>
    <w:rsid w:val="00984B1E"/>
    <w:rsid w:val="00992C52"/>
    <w:rsid w:val="009A1276"/>
    <w:rsid w:val="009A5E43"/>
    <w:rsid w:val="009A5F63"/>
    <w:rsid w:val="009B44AB"/>
    <w:rsid w:val="009C01BF"/>
    <w:rsid w:val="009C51F4"/>
    <w:rsid w:val="009D23AC"/>
    <w:rsid w:val="009D680B"/>
    <w:rsid w:val="009D71E2"/>
    <w:rsid w:val="009E4151"/>
    <w:rsid w:val="009E5221"/>
    <w:rsid w:val="009E719B"/>
    <w:rsid w:val="009F3E06"/>
    <w:rsid w:val="009F72F4"/>
    <w:rsid w:val="00A0457D"/>
    <w:rsid w:val="00A05434"/>
    <w:rsid w:val="00A05EE4"/>
    <w:rsid w:val="00A16C25"/>
    <w:rsid w:val="00A21DC7"/>
    <w:rsid w:val="00A21FCF"/>
    <w:rsid w:val="00A22E2D"/>
    <w:rsid w:val="00A24189"/>
    <w:rsid w:val="00A249B6"/>
    <w:rsid w:val="00A2514F"/>
    <w:rsid w:val="00A34281"/>
    <w:rsid w:val="00A364C3"/>
    <w:rsid w:val="00A46F43"/>
    <w:rsid w:val="00A4723D"/>
    <w:rsid w:val="00A5198F"/>
    <w:rsid w:val="00A51A05"/>
    <w:rsid w:val="00A5773E"/>
    <w:rsid w:val="00A60EDA"/>
    <w:rsid w:val="00A61011"/>
    <w:rsid w:val="00A630CF"/>
    <w:rsid w:val="00A640A1"/>
    <w:rsid w:val="00A64BD5"/>
    <w:rsid w:val="00A66FFA"/>
    <w:rsid w:val="00A709DE"/>
    <w:rsid w:val="00A7175F"/>
    <w:rsid w:val="00A73D19"/>
    <w:rsid w:val="00A81A03"/>
    <w:rsid w:val="00A841C5"/>
    <w:rsid w:val="00A849AC"/>
    <w:rsid w:val="00A85562"/>
    <w:rsid w:val="00A868C7"/>
    <w:rsid w:val="00A97AE3"/>
    <w:rsid w:val="00AA1D3D"/>
    <w:rsid w:val="00AA2630"/>
    <w:rsid w:val="00AA278A"/>
    <w:rsid w:val="00AA361A"/>
    <w:rsid w:val="00AA5C2A"/>
    <w:rsid w:val="00AA5F6D"/>
    <w:rsid w:val="00AA66F9"/>
    <w:rsid w:val="00AA71C5"/>
    <w:rsid w:val="00AB08EE"/>
    <w:rsid w:val="00AB2D58"/>
    <w:rsid w:val="00AB30DC"/>
    <w:rsid w:val="00AB6344"/>
    <w:rsid w:val="00AC12FB"/>
    <w:rsid w:val="00AD37F6"/>
    <w:rsid w:val="00AD44DF"/>
    <w:rsid w:val="00AD67F7"/>
    <w:rsid w:val="00AD69A8"/>
    <w:rsid w:val="00AD7EA8"/>
    <w:rsid w:val="00AE1A43"/>
    <w:rsid w:val="00AE335E"/>
    <w:rsid w:val="00AE4E22"/>
    <w:rsid w:val="00AF21AD"/>
    <w:rsid w:val="00AF34BC"/>
    <w:rsid w:val="00AF55F4"/>
    <w:rsid w:val="00AF7670"/>
    <w:rsid w:val="00B00C32"/>
    <w:rsid w:val="00B03CA9"/>
    <w:rsid w:val="00B041DD"/>
    <w:rsid w:val="00B10A6F"/>
    <w:rsid w:val="00B207C4"/>
    <w:rsid w:val="00B20BDB"/>
    <w:rsid w:val="00B24ADF"/>
    <w:rsid w:val="00B268A5"/>
    <w:rsid w:val="00B27D5A"/>
    <w:rsid w:val="00B31F30"/>
    <w:rsid w:val="00B350EF"/>
    <w:rsid w:val="00B409B3"/>
    <w:rsid w:val="00B443AC"/>
    <w:rsid w:val="00B52C6B"/>
    <w:rsid w:val="00B6404D"/>
    <w:rsid w:val="00B64C25"/>
    <w:rsid w:val="00B727B5"/>
    <w:rsid w:val="00B731B6"/>
    <w:rsid w:val="00B77F3A"/>
    <w:rsid w:val="00B82280"/>
    <w:rsid w:val="00B8757C"/>
    <w:rsid w:val="00B935C4"/>
    <w:rsid w:val="00B93BD9"/>
    <w:rsid w:val="00B941B6"/>
    <w:rsid w:val="00B942FD"/>
    <w:rsid w:val="00BA2CD6"/>
    <w:rsid w:val="00BA6EAF"/>
    <w:rsid w:val="00BA7CBB"/>
    <w:rsid w:val="00BB3C5A"/>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5220"/>
    <w:rsid w:val="00BF678B"/>
    <w:rsid w:val="00BF7181"/>
    <w:rsid w:val="00C03E46"/>
    <w:rsid w:val="00C06E75"/>
    <w:rsid w:val="00C11BDE"/>
    <w:rsid w:val="00C1629A"/>
    <w:rsid w:val="00C17F67"/>
    <w:rsid w:val="00C21648"/>
    <w:rsid w:val="00C2409C"/>
    <w:rsid w:val="00C2593B"/>
    <w:rsid w:val="00C266C9"/>
    <w:rsid w:val="00C32C80"/>
    <w:rsid w:val="00C361B6"/>
    <w:rsid w:val="00C4180B"/>
    <w:rsid w:val="00C51389"/>
    <w:rsid w:val="00C539A9"/>
    <w:rsid w:val="00C61D6F"/>
    <w:rsid w:val="00C61F3D"/>
    <w:rsid w:val="00C63808"/>
    <w:rsid w:val="00C67924"/>
    <w:rsid w:val="00C709CD"/>
    <w:rsid w:val="00C70ACB"/>
    <w:rsid w:val="00C71628"/>
    <w:rsid w:val="00C75144"/>
    <w:rsid w:val="00C842AA"/>
    <w:rsid w:val="00C84FEE"/>
    <w:rsid w:val="00C91FAC"/>
    <w:rsid w:val="00C94F9D"/>
    <w:rsid w:val="00C95324"/>
    <w:rsid w:val="00C957C6"/>
    <w:rsid w:val="00C96EEA"/>
    <w:rsid w:val="00CA2165"/>
    <w:rsid w:val="00CA3696"/>
    <w:rsid w:val="00CA64BF"/>
    <w:rsid w:val="00CA7C40"/>
    <w:rsid w:val="00CB3B1C"/>
    <w:rsid w:val="00CB545C"/>
    <w:rsid w:val="00CB6AAF"/>
    <w:rsid w:val="00CC4264"/>
    <w:rsid w:val="00CC6840"/>
    <w:rsid w:val="00CC7BFA"/>
    <w:rsid w:val="00CD1FE8"/>
    <w:rsid w:val="00CE0C18"/>
    <w:rsid w:val="00CF05CE"/>
    <w:rsid w:val="00CF181B"/>
    <w:rsid w:val="00CF2D32"/>
    <w:rsid w:val="00CF2DF9"/>
    <w:rsid w:val="00CF5D77"/>
    <w:rsid w:val="00D008CE"/>
    <w:rsid w:val="00D01B80"/>
    <w:rsid w:val="00D02383"/>
    <w:rsid w:val="00D02813"/>
    <w:rsid w:val="00D0450E"/>
    <w:rsid w:val="00D06526"/>
    <w:rsid w:val="00D11293"/>
    <w:rsid w:val="00D15D38"/>
    <w:rsid w:val="00D17EC6"/>
    <w:rsid w:val="00D2228F"/>
    <w:rsid w:val="00D241CC"/>
    <w:rsid w:val="00D244DE"/>
    <w:rsid w:val="00D26440"/>
    <w:rsid w:val="00D27057"/>
    <w:rsid w:val="00D33197"/>
    <w:rsid w:val="00D428B4"/>
    <w:rsid w:val="00D43DDD"/>
    <w:rsid w:val="00D46183"/>
    <w:rsid w:val="00D479FD"/>
    <w:rsid w:val="00D50AAD"/>
    <w:rsid w:val="00D51089"/>
    <w:rsid w:val="00D528D4"/>
    <w:rsid w:val="00D54B56"/>
    <w:rsid w:val="00D57973"/>
    <w:rsid w:val="00D626A1"/>
    <w:rsid w:val="00D62DE7"/>
    <w:rsid w:val="00D64628"/>
    <w:rsid w:val="00D64CBB"/>
    <w:rsid w:val="00D75061"/>
    <w:rsid w:val="00D76DA4"/>
    <w:rsid w:val="00D801BF"/>
    <w:rsid w:val="00D85913"/>
    <w:rsid w:val="00D86C1E"/>
    <w:rsid w:val="00D9069A"/>
    <w:rsid w:val="00D9107E"/>
    <w:rsid w:val="00D92FE1"/>
    <w:rsid w:val="00DA0DC9"/>
    <w:rsid w:val="00DA0E2B"/>
    <w:rsid w:val="00DA4E79"/>
    <w:rsid w:val="00DB65C0"/>
    <w:rsid w:val="00DC3B3F"/>
    <w:rsid w:val="00DC4192"/>
    <w:rsid w:val="00DC4F28"/>
    <w:rsid w:val="00DC73F5"/>
    <w:rsid w:val="00DD7D44"/>
    <w:rsid w:val="00DE02B6"/>
    <w:rsid w:val="00DE1D28"/>
    <w:rsid w:val="00DE41C4"/>
    <w:rsid w:val="00DE51E8"/>
    <w:rsid w:val="00DE7652"/>
    <w:rsid w:val="00DF1AC4"/>
    <w:rsid w:val="00DF1B90"/>
    <w:rsid w:val="00DF4A53"/>
    <w:rsid w:val="00E0648B"/>
    <w:rsid w:val="00E06E37"/>
    <w:rsid w:val="00E07619"/>
    <w:rsid w:val="00E1028B"/>
    <w:rsid w:val="00E1352D"/>
    <w:rsid w:val="00E13707"/>
    <w:rsid w:val="00E15408"/>
    <w:rsid w:val="00E1681F"/>
    <w:rsid w:val="00E21D3B"/>
    <w:rsid w:val="00E245B2"/>
    <w:rsid w:val="00E275BD"/>
    <w:rsid w:val="00E30FA0"/>
    <w:rsid w:val="00E32406"/>
    <w:rsid w:val="00E32C9B"/>
    <w:rsid w:val="00E33296"/>
    <w:rsid w:val="00E35088"/>
    <w:rsid w:val="00E432DA"/>
    <w:rsid w:val="00E50133"/>
    <w:rsid w:val="00E545E0"/>
    <w:rsid w:val="00E545E6"/>
    <w:rsid w:val="00E57886"/>
    <w:rsid w:val="00E57D6C"/>
    <w:rsid w:val="00E64577"/>
    <w:rsid w:val="00E64D52"/>
    <w:rsid w:val="00E6502A"/>
    <w:rsid w:val="00E66D1F"/>
    <w:rsid w:val="00E66DA2"/>
    <w:rsid w:val="00E66FF9"/>
    <w:rsid w:val="00E77A39"/>
    <w:rsid w:val="00E811E1"/>
    <w:rsid w:val="00E8457D"/>
    <w:rsid w:val="00E85A8E"/>
    <w:rsid w:val="00E94C6C"/>
    <w:rsid w:val="00E94E0B"/>
    <w:rsid w:val="00E971EE"/>
    <w:rsid w:val="00E97627"/>
    <w:rsid w:val="00EA14F5"/>
    <w:rsid w:val="00EA373D"/>
    <w:rsid w:val="00EA4923"/>
    <w:rsid w:val="00EA5DA2"/>
    <w:rsid w:val="00EA7B59"/>
    <w:rsid w:val="00EB31DD"/>
    <w:rsid w:val="00EB46BE"/>
    <w:rsid w:val="00EB7EAA"/>
    <w:rsid w:val="00EC07F7"/>
    <w:rsid w:val="00EC0F81"/>
    <w:rsid w:val="00EC1559"/>
    <w:rsid w:val="00EC18ED"/>
    <w:rsid w:val="00EC31C7"/>
    <w:rsid w:val="00ED1AA6"/>
    <w:rsid w:val="00EE10AC"/>
    <w:rsid w:val="00EE2093"/>
    <w:rsid w:val="00EE267B"/>
    <w:rsid w:val="00EE7707"/>
    <w:rsid w:val="00EF2231"/>
    <w:rsid w:val="00EF2AAF"/>
    <w:rsid w:val="00EF340F"/>
    <w:rsid w:val="00EF3BCB"/>
    <w:rsid w:val="00F02A1B"/>
    <w:rsid w:val="00F03F46"/>
    <w:rsid w:val="00F0413D"/>
    <w:rsid w:val="00F11503"/>
    <w:rsid w:val="00F127C3"/>
    <w:rsid w:val="00F218DF"/>
    <w:rsid w:val="00F22723"/>
    <w:rsid w:val="00F24422"/>
    <w:rsid w:val="00F33657"/>
    <w:rsid w:val="00F33E6A"/>
    <w:rsid w:val="00F344A3"/>
    <w:rsid w:val="00F34AB0"/>
    <w:rsid w:val="00F35677"/>
    <w:rsid w:val="00F41129"/>
    <w:rsid w:val="00F45F55"/>
    <w:rsid w:val="00F46638"/>
    <w:rsid w:val="00F46D02"/>
    <w:rsid w:val="00F4791F"/>
    <w:rsid w:val="00F524C1"/>
    <w:rsid w:val="00F54AA0"/>
    <w:rsid w:val="00F56604"/>
    <w:rsid w:val="00F6073A"/>
    <w:rsid w:val="00F658F8"/>
    <w:rsid w:val="00F71AE4"/>
    <w:rsid w:val="00F77F7E"/>
    <w:rsid w:val="00F82A5C"/>
    <w:rsid w:val="00F82EF6"/>
    <w:rsid w:val="00F85FA8"/>
    <w:rsid w:val="00F87DC1"/>
    <w:rsid w:val="00F95E55"/>
    <w:rsid w:val="00FA2DB0"/>
    <w:rsid w:val="00FA5C12"/>
    <w:rsid w:val="00FB035C"/>
    <w:rsid w:val="00FB13D9"/>
    <w:rsid w:val="00FB42A2"/>
    <w:rsid w:val="00FB5C56"/>
    <w:rsid w:val="00FB73BE"/>
    <w:rsid w:val="00FC0C02"/>
    <w:rsid w:val="00FC2260"/>
    <w:rsid w:val="00FC2413"/>
    <w:rsid w:val="00FC6159"/>
    <w:rsid w:val="00FD09A0"/>
    <w:rsid w:val="00FD3690"/>
    <w:rsid w:val="00FE2659"/>
    <w:rsid w:val="00FE2CDA"/>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4F35"/>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header" Target="header18.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4.png"/><Relationship Id="rId41" Type="http://schemas.openxmlformats.org/officeDocument/2006/relationships/header" Target="header12.xml"/><Relationship Id="rId42" Type="http://schemas.openxmlformats.org/officeDocument/2006/relationships/header" Target="header13.xml"/><Relationship Id="rId43" Type="http://schemas.openxmlformats.org/officeDocument/2006/relationships/header" Target="header14.xml"/><Relationship Id="rId44" Type="http://schemas.openxmlformats.org/officeDocument/2006/relationships/header" Target="header15.xml"/><Relationship Id="rId45" Type="http://schemas.openxmlformats.org/officeDocument/2006/relationships/header" Target="header16.xml"/><Relationship Id="rId46" Type="http://schemas.openxmlformats.org/officeDocument/2006/relationships/header" Target="header17.xml"/><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tiff"/><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header" Target="header9.xml"/><Relationship Id="rId23" Type="http://schemas.openxmlformats.org/officeDocument/2006/relationships/header" Target="header10.xml"/><Relationship Id="rId24" Type="http://schemas.openxmlformats.org/officeDocument/2006/relationships/footer" Target="footer6.xml"/><Relationship Id="rId25" Type="http://schemas.openxmlformats.org/officeDocument/2006/relationships/header" Target="header11.xml"/><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png"/><Relationship Id="rId29" Type="http://schemas.openxmlformats.org/officeDocument/2006/relationships/image" Target="media/image3.png"/><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BA169C81-D011-8746-B5CF-8393BA686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49</Pages>
  <Words>3067</Words>
  <Characters>17488</Characters>
  <Application>Microsoft Macintosh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20514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2016-06-06T06:23:00Z</dcterms:modified>
  <cp:category>Word模板</cp:category>
</cp:coreProperties>
</file>